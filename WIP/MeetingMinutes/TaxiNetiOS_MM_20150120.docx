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tblInd w:w="108" w:type="dxa"/>
        <w:tblLayout w:type="fixed"/>
        <w:tblLook w:val="000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3050E5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/>
            </w:tblPr>
            <w:tblGrid>
              <w:gridCol w:w="2842"/>
              <w:gridCol w:w="6300"/>
            </w:tblGrid>
            <w:tr w:rsidR="007E5A0F" w:rsidRPr="003050E5">
              <w:tblPrEx>
                <w:tblCellMar>
                  <w:top w:w="0" w:type="dxa"/>
                  <w:bottom w:w="0" w:type="dxa"/>
                </w:tblCellMar>
              </w:tblPrEx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7E5A0F" w:rsidRPr="003050E5" w:rsidRDefault="009060A2" w:rsidP="0021170F">
                  <w:pPr>
                    <w:spacing w:before="120" w:line="312" w:lineRule="auto"/>
                    <w:jc w:val="center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24000" cy="704850"/>
                        <wp:effectExtent l="19050" t="0" r="0" b="0"/>
                        <wp:docPr id="1" name="Picture 1" descr="Z:\Academic\Academic Admin\Administration\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Z:\Academic\Academic Admin\Administration\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7E5A0F" w:rsidRPr="003050E5" w:rsidRDefault="007E5A0F" w:rsidP="0021170F">
                  <w:pPr>
                    <w:pStyle w:val="HeaderTitle"/>
                    <w:spacing w:after="0" w:line="312" w:lineRule="auto"/>
                    <w:rPr>
                      <w:sz w:val="20"/>
                      <w:szCs w:val="20"/>
                    </w:rPr>
                  </w:pPr>
                  <w:r w:rsidRPr="003050E5">
                    <w:rPr>
                      <w:sz w:val="20"/>
                      <w:szCs w:val="20"/>
                    </w:rPr>
                    <w:t>meeting minuteS</w:t>
                  </w:r>
                </w:p>
              </w:tc>
            </w:tr>
          </w:tbl>
          <w:p w:rsidR="007E5A0F" w:rsidRPr="003050E5" w:rsidRDefault="007E5A0F" w:rsidP="0021170F">
            <w:pPr>
              <w:pStyle w:val="HeaderTitle"/>
              <w:spacing w:line="312" w:lineRule="auto"/>
              <w:rPr>
                <w:sz w:val="20"/>
                <w:szCs w:val="20"/>
              </w:rPr>
            </w:pP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F3117C" w:rsidP="00AC40EF">
            <w:pPr>
              <w:pStyle w:val="bang"/>
            </w:pPr>
            <w:proofErr w:type="spellStart"/>
            <w:r>
              <w:t>Taxinet</w:t>
            </w:r>
            <w:proofErr w:type="spellEnd"/>
            <w:r>
              <w:t xml:space="preserve"> Project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</w:pPr>
            <w:r>
              <w:t>TNS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8535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 xml:space="preserve">Project </w:t>
            </w:r>
            <w:r w:rsidR="0028535F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Manager</w:t>
            </w: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</w:pPr>
            <w:r>
              <w:t xml:space="preserve">Teacher Sang NV 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 xml:space="preserve">Teacher : </w:t>
            </w:r>
            <w:proofErr w:type="spellStart"/>
            <w:r>
              <w:rPr>
                <w:lang w:eastAsia="ja-JP"/>
              </w:rPr>
              <w:t>SangNV</w:t>
            </w:r>
            <w:proofErr w:type="spellEnd"/>
            <w:r>
              <w:rPr>
                <w:lang w:eastAsia="ja-JP"/>
              </w:rPr>
              <w:t xml:space="preserve"> 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7E5A0F" w:rsidP="00AC40EF">
            <w:pPr>
              <w:pStyle w:val="bang"/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F3117C" w:rsidP="00AC40EF">
            <w:pPr>
              <w:pStyle w:val="bang"/>
            </w:pPr>
            <w:proofErr w:type="spellStart"/>
            <w:r>
              <w:rPr>
                <w:lang w:eastAsia="ja-JP"/>
              </w:rPr>
              <w:t>Dinh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Quang</w:t>
            </w:r>
            <w:proofErr w:type="spellEnd"/>
            <w:r>
              <w:rPr>
                <w:lang w:eastAsia="ja-JP"/>
              </w:rPr>
              <w:t xml:space="preserve"> Duong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</w:pPr>
            <w:r>
              <w:rPr>
                <w:lang w:eastAsia="ja-JP"/>
              </w:rPr>
              <w:t xml:space="preserve">8-01-2015 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F3117C" w:rsidP="00AC40EF">
            <w:pPr>
              <w:pStyle w:val="bang"/>
            </w:pPr>
            <w:r>
              <w:t>09</w:t>
            </w:r>
            <w:r w:rsidR="003F75F9">
              <w:t>:</w:t>
            </w:r>
            <w:r>
              <w:t>0</w:t>
            </w:r>
            <w:r w:rsidR="003F75F9">
              <w:t>0</w:t>
            </w:r>
            <w:r w:rsidR="00905A8A">
              <w:t xml:space="preserve"> </w:t>
            </w:r>
            <w:r>
              <w:t>A</w:t>
            </w:r>
            <w:r w:rsidR="00E5276B" w:rsidRPr="003050E5">
              <w:t>M</w:t>
            </w:r>
            <w:r w:rsidR="004A1DB2">
              <w:t xml:space="preserve"> </w:t>
            </w:r>
            <w:r w:rsidR="00477510">
              <w:t>–</w:t>
            </w:r>
            <w:r w:rsidR="00340DB6">
              <w:t xml:space="preserve"> </w:t>
            </w:r>
            <w:r>
              <w:t>11</w:t>
            </w:r>
            <w:r w:rsidR="00477510">
              <w:t>:</w:t>
            </w:r>
            <w:r w:rsidR="00F71449">
              <w:t>0</w:t>
            </w:r>
            <w:r w:rsidR="00C15C5C">
              <w:t xml:space="preserve">0 </w:t>
            </w:r>
            <w:r w:rsidR="00F71449">
              <w:t>AM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3050E5" w:rsidRDefault="00C47281" w:rsidP="00AC40EF">
            <w:pPr>
              <w:pStyle w:val="bang"/>
            </w:pPr>
            <w:r>
              <w:t xml:space="preserve">Room 218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 FU </w:t>
            </w:r>
            <w:proofErr w:type="spellStart"/>
            <w:r>
              <w:t>Hòa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A0F" w:rsidRPr="002A4F7F" w:rsidRDefault="00C47281" w:rsidP="00AC40EF">
            <w:pPr>
              <w:pStyle w:val="bang"/>
            </w:pPr>
            <w:r>
              <w:t>Review Meeting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Attendees:</w:t>
            </w:r>
          </w:p>
        </w:tc>
      </w:tr>
      <w:tr w:rsidR="007E5A0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7E5A0F" w:rsidRPr="003050E5" w:rsidRDefault="007E5A0F" w:rsidP="0021170F">
            <w:pPr>
              <w:widowControl w:val="0"/>
              <w:spacing w:before="80" w:after="80" w:line="312" w:lineRule="auto"/>
              <w:ind w:left="-14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Attendance</w:t>
            </w:r>
          </w:p>
        </w:tc>
      </w:tr>
      <w:tr w:rsidR="00B724DF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28535F" w:rsidP="00AC40EF">
            <w:pPr>
              <w:pStyle w:val="bang"/>
            </w:pPr>
            <w: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C47281" w:rsidP="00AC40EF">
            <w:pPr>
              <w:pStyle w:val="bang"/>
            </w:pPr>
            <w:proofErr w:type="spellStart"/>
            <w:r>
              <w:t>Đinh</w:t>
            </w:r>
            <w:proofErr w:type="spellEnd"/>
            <w:r>
              <w:t xml:space="preserve"> </w:t>
            </w:r>
            <w:proofErr w:type="spellStart"/>
            <w:r>
              <w:t>Quang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FA490C" w:rsidP="007D76F2">
            <w:proofErr w:type="spellStart"/>
            <w:r>
              <w:rPr>
                <w:rFonts w:ascii="Tahoma" w:hAnsi="Tahoma" w:cs="Tahoma"/>
                <w:sz w:val="20"/>
                <w:szCs w:val="20"/>
              </w:rPr>
              <w:t>Nhom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ES08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Default="00C47281" w:rsidP="007D76F2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Leader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4DF" w:rsidRPr="003050E5" w:rsidRDefault="00856CB9" w:rsidP="00AC40EF">
            <w:pPr>
              <w:pStyle w:val="bang"/>
              <w:rPr>
                <w:lang w:eastAsia="ja-JP"/>
              </w:rPr>
            </w:pPr>
            <w:r w:rsidRPr="003050E5">
              <w:t>Present</w:t>
            </w:r>
          </w:p>
        </w:tc>
      </w:tr>
      <w:tr w:rsidR="00C93006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G1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515684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006" w:rsidRDefault="00C47281" w:rsidP="00AC40EF">
            <w:pPr>
              <w:pStyle w:val="bang"/>
            </w:pPr>
            <w:r>
              <w:t>Present</w:t>
            </w:r>
          </w:p>
        </w:tc>
      </w:tr>
      <w:tr w:rsidR="00974FC7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 xml:space="preserve">3 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proofErr w:type="spellStart"/>
            <w:r>
              <w:t>Trương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Hà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G1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974FC7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AC40EF">
            <w:pPr>
              <w:pStyle w:val="bang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G1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FC7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AC40EF">
            <w:pPr>
              <w:pStyle w:val="bang"/>
            </w:pPr>
            <w: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AC40EF">
            <w:pPr>
              <w:pStyle w:val="bang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Cảnh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G1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C47281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C47281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6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Nguyen Minh Dao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7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 xml:space="preserve">Ngo </w:t>
            </w:r>
            <w:proofErr w:type="spellStart"/>
            <w:r>
              <w:t>Manh</w:t>
            </w:r>
            <w:proofErr w:type="spellEnd"/>
            <w:r>
              <w:t xml:space="preserve"> </w:t>
            </w:r>
            <w:proofErr w:type="spellStart"/>
            <w:r>
              <w:t>Nhat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8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Nguyen Hoang Nam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 xml:space="preserve">Present 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9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 w:rsidP="00AC40EF">
            <w:pPr>
              <w:pStyle w:val="bang"/>
            </w:pPr>
            <w:r>
              <w:t>Le Dang Lam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FA490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ES10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FA490C" w:rsidP="00AC40EF">
            <w:pPr>
              <w:pStyle w:val="bang"/>
            </w:pPr>
            <w:r>
              <w:t>Present</w:t>
            </w: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7A04B8" w:rsidP="00AC40EF">
            <w:pPr>
              <w:pStyle w:val="bang"/>
            </w:pPr>
          </w:p>
        </w:tc>
      </w:tr>
      <w:tr w:rsidR="007A04B8" w:rsidRPr="003050E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AC40EF">
            <w:pPr>
              <w:pStyle w:val="bang"/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Default="007A04B8" w:rsidP="0021170F">
            <w:pPr>
              <w:spacing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4B8" w:rsidRPr="003050E5" w:rsidRDefault="007A04B8" w:rsidP="00AC40EF">
            <w:pPr>
              <w:pStyle w:val="bang"/>
            </w:pPr>
          </w:p>
        </w:tc>
      </w:tr>
    </w:tbl>
    <w:p w:rsidR="00CF31C4" w:rsidRDefault="00CF31C4" w:rsidP="0021170F">
      <w:pPr>
        <w:pStyle w:val="Heading1"/>
        <w:spacing w:before="0" w:afterLines="50" w:line="312" w:lineRule="auto"/>
        <w:rPr>
          <w:rFonts w:ascii="Tahoma" w:hAnsi="Tahoma" w:cs="Tahoma"/>
        </w:rPr>
      </w:pPr>
    </w:p>
    <w:p w:rsidR="007E5A0F" w:rsidRDefault="007E5A0F" w:rsidP="0021170F">
      <w:pPr>
        <w:pStyle w:val="Heading1"/>
        <w:spacing w:before="0" w:afterLines="5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Objectives</w:t>
      </w:r>
    </w:p>
    <w:p w:rsidR="00A21C49" w:rsidRDefault="00F3117C" w:rsidP="006E2F2F">
      <w:pPr>
        <w:tabs>
          <w:tab w:val="left" w:pos="1080"/>
        </w:tabs>
        <w:spacing w:line="360" w:lineRule="auto"/>
      </w:pPr>
      <w:r>
        <w:tab/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review 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A9171E">
        <w:t xml:space="preserve"> </w:t>
      </w:r>
      <w:proofErr w:type="spellStart"/>
      <w:r w:rsidR="00A9171E">
        <w:t>cho</w:t>
      </w:r>
      <w:proofErr w:type="spellEnd"/>
      <w:r w:rsidR="00A9171E">
        <w:t xml:space="preserve"> </w:t>
      </w:r>
      <w:proofErr w:type="spellStart"/>
      <w:r w:rsidR="00A9171E">
        <w:t>từng</w:t>
      </w:r>
      <w:proofErr w:type="spellEnd"/>
      <w:r w:rsidR="00A9171E">
        <w:t xml:space="preserve"> </w:t>
      </w:r>
      <w:proofErr w:type="spellStart"/>
      <w:r w:rsidR="00A9171E">
        <w:t>thành</w:t>
      </w:r>
      <w:proofErr w:type="spellEnd"/>
      <w:r w:rsidR="00A9171E">
        <w:t xml:space="preserve"> </w:t>
      </w:r>
      <w:proofErr w:type="spellStart"/>
      <w:r w:rsidR="00A9171E">
        <w:t>viên</w:t>
      </w:r>
      <w:proofErr w:type="spellEnd"/>
      <w:r w:rsidR="00A9171E">
        <w:t xml:space="preserve"> </w:t>
      </w:r>
      <w:proofErr w:type="spellStart"/>
      <w:r w:rsidR="00A9171E">
        <w:t>trong</w:t>
      </w:r>
      <w:proofErr w:type="spellEnd"/>
      <w:r w:rsidR="00A9171E">
        <w:t xml:space="preserve"> </w:t>
      </w:r>
      <w:proofErr w:type="spellStart"/>
      <w:r w:rsidR="00A9171E">
        <w:t>nhóm</w:t>
      </w:r>
      <w:proofErr w:type="spellEnd"/>
      <w:r>
        <w:t>.</w:t>
      </w:r>
    </w:p>
    <w:p w:rsidR="00F3117C" w:rsidRDefault="00F3117C" w:rsidP="00F3117C">
      <w:p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r>
        <w:tab/>
      </w:r>
    </w:p>
    <w:p w:rsidR="007E5A0F" w:rsidRDefault="007E5A0F" w:rsidP="0021170F">
      <w:pPr>
        <w:pStyle w:val="Heading1"/>
        <w:spacing w:before="0" w:afterLines="5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lastRenderedPageBreak/>
        <w:t>Agenda</w:t>
      </w:r>
    </w:p>
    <w:p w:rsidR="00F3117C" w:rsidRDefault="00F3117C" w:rsidP="00F3117C">
      <w:pPr>
        <w:tabs>
          <w:tab w:val="left" w:pos="1080"/>
        </w:tabs>
        <w:spacing w:line="360" w:lineRule="auto"/>
      </w:pPr>
      <w:r>
        <w:tab/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review :</w:t>
      </w:r>
    </w:p>
    <w:p w:rsidR="00F3117C" w:rsidRPr="00F3117C" w:rsidRDefault="00F3117C" w:rsidP="00F3117C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ERD</w:t>
      </w:r>
    </w:p>
    <w:p w:rsidR="00F3117C" w:rsidRPr="00F3117C" w:rsidRDefault="00F3117C" w:rsidP="00F3117C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</w:p>
    <w:p w:rsidR="00F3117C" w:rsidRPr="00F3117C" w:rsidRDefault="00F3117C" w:rsidP="00F3117C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F3117C" w:rsidRPr="009F2833" w:rsidRDefault="00F3117C" w:rsidP="009F2833">
      <w:pPr>
        <w:numPr>
          <w:ilvl w:val="0"/>
          <w:numId w:val="11"/>
        </w:numPr>
        <w:tabs>
          <w:tab w:val="left" w:pos="1080"/>
        </w:tabs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</w:p>
    <w:p w:rsidR="00D505BC" w:rsidRPr="00D505BC" w:rsidRDefault="00D505BC" w:rsidP="00D505BC"/>
    <w:p w:rsidR="00A13380" w:rsidRDefault="007E5A0F" w:rsidP="00FA490C">
      <w:pPr>
        <w:pStyle w:val="Heading1"/>
        <w:spacing w:before="0" w:afterLines="50"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Contents</w:t>
      </w:r>
    </w:p>
    <w:p w:rsidR="00FA490C" w:rsidRDefault="00FA490C" w:rsidP="00FA490C">
      <w:r>
        <w:t>1. Project progress</w:t>
      </w:r>
      <w:r w:rsidR="004E5347">
        <w:t xml:space="preserve"> of </w:t>
      </w:r>
      <w:proofErr w:type="spellStart"/>
      <w:r w:rsidR="004E5347">
        <w:t>iOS</w:t>
      </w:r>
      <w:proofErr w:type="spellEnd"/>
    </w:p>
    <w:p w:rsidR="00FA490C" w:rsidRPr="00FF7DB5" w:rsidRDefault="00FF7DB5" w:rsidP="00FA490C">
      <w:pPr>
        <w:rPr>
          <w:b/>
        </w:rPr>
      </w:pPr>
      <w:r w:rsidRPr="00FF7DB5">
        <w:rPr>
          <w:b/>
        </w:rPr>
        <w:t xml:space="preserve">A. </w:t>
      </w:r>
      <w:r w:rsidR="005731C5" w:rsidRPr="00FF7DB5">
        <w:rPr>
          <w:b/>
        </w:rPr>
        <w:t xml:space="preserve"> </w:t>
      </w:r>
      <w:proofErr w:type="spellStart"/>
      <w:r w:rsidR="005731C5" w:rsidRPr="00FF7DB5">
        <w:rPr>
          <w:b/>
        </w:rPr>
        <w:t>iOS</w:t>
      </w:r>
      <w:proofErr w:type="spellEnd"/>
      <w:r>
        <w:rPr>
          <w:b/>
        </w:rPr>
        <w:t xml:space="preserve"> Study</w:t>
      </w:r>
      <w:r w:rsidR="005731C5" w:rsidRPr="00FF7DB5">
        <w:rPr>
          <w:b/>
        </w:rPr>
        <w:t xml:space="preserve"> (Dao &amp; </w:t>
      </w:r>
      <w:proofErr w:type="spellStart"/>
      <w:r w:rsidR="005731C5" w:rsidRPr="00FF7DB5">
        <w:rPr>
          <w:b/>
        </w:rPr>
        <w:t>Nhat</w:t>
      </w:r>
      <w:proofErr w:type="spellEnd"/>
      <w:r w:rsidR="005731C5" w:rsidRPr="00FF7DB5">
        <w:rPr>
          <w:b/>
        </w:rPr>
        <w:t>)</w:t>
      </w:r>
    </w:p>
    <w:p w:rsidR="005731C5" w:rsidRDefault="005731C5" w:rsidP="005731C5">
      <w:pPr>
        <w:pStyle w:val="ListParagraph"/>
        <w:numPr>
          <w:ilvl w:val="3"/>
          <w:numId w:val="16"/>
        </w:numPr>
        <w:ind w:left="720"/>
      </w:pPr>
      <w:r>
        <w:t xml:space="preserve">Dao: </w:t>
      </w:r>
      <w:proofErr w:type="spellStart"/>
      <w:r>
        <w:t>đã</w:t>
      </w:r>
      <w:proofErr w:type="spellEnd"/>
      <w:r>
        <w:t xml:space="preserve"> set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FF7DB5" w:rsidRDefault="00FF7DB5" w:rsidP="003A5A69">
      <w:pPr>
        <w:pStyle w:val="ListParagraph"/>
        <w:numPr>
          <w:ilvl w:val="0"/>
          <w:numId w:val="16"/>
        </w:numPr>
      </w:pPr>
      <w:proofErr w:type="spellStart"/>
      <w:r>
        <w:t>Nhật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map,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3A5A69" w:rsidRDefault="003A5A69" w:rsidP="00C65890">
      <w:pPr>
        <w:pStyle w:val="ListParagraph"/>
        <w:ind w:left="90"/>
      </w:pPr>
    </w:p>
    <w:p w:rsidR="00C65890" w:rsidRDefault="00C65890" w:rsidP="00C65890">
      <w:pPr>
        <w:pStyle w:val="ListParagraph"/>
        <w:ind w:left="0"/>
        <w:rPr>
          <w:b/>
        </w:rPr>
      </w:pPr>
      <w:r w:rsidRPr="00C65890">
        <w:rPr>
          <w:b/>
        </w:rPr>
        <w:t>B. Web</w:t>
      </w:r>
    </w:p>
    <w:p w:rsidR="00C65890" w:rsidRDefault="00C65890" w:rsidP="00C65890">
      <w:pPr>
        <w:pStyle w:val="ListParagraph"/>
        <w:ind w:left="0"/>
      </w:pPr>
      <w:r w:rsidRPr="00184627">
        <w:tab/>
      </w:r>
      <w:r w:rsidR="00184627" w:rsidRPr="00184627">
        <w:t xml:space="preserve">- Nam: </w:t>
      </w:r>
      <w:proofErr w:type="spellStart"/>
      <w:r w:rsidR="00184627" w:rsidRPr="00184627">
        <w:t>đã</w:t>
      </w:r>
      <w:proofErr w:type="spellEnd"/>
      <w:r w:rsidR="00184627" w:rsidRPr="00184627">
        <w:t xml:space="preserve"> set </w:t>
      </w:r>
      <w:proofErr w:type="spellStart"/>
      <w:r w:rsidR="00184627" w:rsidRPr="00184627">
        <w:t>môi</w:t>
      </w:r>
      <w:proofErr w:type="spellEnd"/>
      <w:r w:rsidR="00184627" w:rsidRPr="00184627">
        <w:t xml:space="preserve"> </w:t>
      </w:r>
      <w:proofErr w:type="spellStart"/>
      <w:r w:rsidR="00184627" w:rsidRPr="00184627">
        <w:t>trường</w:t>
      </w:r>
      <w:proofErr w:type="spellEnd"/>
      <w:r w:rsidR="00184627" w:rsidRPr="00184627">
        <w:t xml:space="preserve">: JSF </w:t>
      </w:r>
      <w:proofErr w:type="spellStart"/>
      <w:r w:rsidR="00184627" w:rsidRPr="00184627">
        <w:t>đã</w:t>
      </w:r>
      <w:proofErr w:type="spellEnd"/>
      <w:r w:rsidR="00184627" w:rsidRPr="00184627">
        <w:t xml:space="preserve"> </w:t>
      </w:r>
      <w:proofErr w:type="spellStart"/>
      <w:r w:rsidR="00184627" w:rsidRPr="00184627">
        <w:t>thạo</w:t>
      </w:r>
      <w:proofErr w:type="spellEnd"/>
    </w:p>
    <w:p w:rsidR="00184627" w:rsidRPr="00184627" w:rsidRDefault="00184627" w:rsidP="00C65890">
      <w:pPr>
        <w:pStyle w:val="ListParagraph"/>
        <w:ind w:left="0"/>
        <w:rPr>
          <w:b/>
        </w:rPr>
      </w:pPr>
      <w:r w:rsidRPr="00184627">
        <w:rPr>
          <w:b/>
        </w:rPr>
        <w:t xml:space="preserve">C. </w:t>
      </w:r>
      <w:proofErr w:type="spellStart"/>
      <w:r w:rsidRPr="00184627">
        <w:rPr>
          <w:b/>
        </w:rPr>
        <w:t>Báo</w:t>
      </w:r>
      <w:proofErr w:type="spellEnd"/>
      <w:r w:rsidRPr="00184627">
        <w:rPr>
          <w:b/>
        </w:rPr>
        <w:t xml:space="preserve"> </w:t>
      </w:r>
      <w:proofErr w:type="spellStart"/>
      <w:r w:rsidRPr="00184627">
        <w:rPr>
          <w:b/>
        </w:rPr>
        <w:t>Cáo</w:t>
      </w:r>
      <w:proofErr w:type="spellEnd"/>
    </w:p>
    <w:p w:rsidR="005731C5" w:rsidRDefault="00184627" w:rsidP="00FA490C">
      <w:r>
        <w:tab/>
        <w:t xml:space="preserve">- 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1, 2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4E5347" w:rsidRDefault="004E5347" w:rsidP="00FA490C"/>
    <w:p w:rsidR="002B2C58" w:rsidRPr="00B1310B" w:rsidRDefault="00FA490C" w:rsidP="00FA490C">
      <w:pPr>
        <w:rPr>
          <w:b/>
        </w:rPr>
      </w:pPr>
      <w:r w:rsidRPr="00B1310B">
        <w:rPr>
          <w:b/>
        </w:rPr>
        <w:t>2. Plan for the next week</w:t>
      </w:r>
    </w:p>
    <w:tbl>
      <w:tblPr>
        <w:tblStyle w:val="TableGrid"/>
        <w:tblW w:w="0" w:type="auto"/>
        <w:tblLook w:val="04A0"/>
      </w:tblPr>
      <w:tblGrid>
        <w:gridCol w:w="4518"/>
        <w:gridCol w:w="2106"/>
        <w:gridCol w:w="3312"/>
      </w:tblGrid>
      <w:tr w:rsidR="002B2C58" w:rsidRPr="002B2C58" w:rsidTr="002B2C58">
        <w:tc>
          <w:tcPr>
            <w:tcW w:w="4518" w:type="dxa"/>
            <w:shd w:val="clear" w:color="auto" w:fill="FDE9D9" w:themeFill="accent6" w:themeFillTint="33"/>
          </w:tcPr>
          <w:p w:rsidR="002B2C58" w:rsidRPr="002B2C58" w:rsidRDefault="002B2C58" w:rsidP="00FA490C">
            <w:pPr>
              <w:rPr>
                <w:b/>
              </w:rPr>
            </w:pPr>
            <w:r w:rsidRPr="002B2C58">
              <w:rPr>
                <w:b/>
              </w:rPr>
              <w:t>Task</w:t>
            </w:r>
          </w:p>
        </w:tc>
        <w:tc>
          <w:tcPr>
            <w:tcW w:w="2106" w:type="dxa"/>
            <w:shd w:val="clear" w:color="auto" w:fill="FDE9D9" w:themeFill="accent6" w:themeFillTint="33"/>
          </w:tcPr>
          <w:p w:rsidR="002B2C58" w:rsidRPr="002B2C58" w:rsidRDefault="002B2C58" w:rsidP="00FA490C">
            <w:pPr>
              <w:rPr>
                <w:b/>
              </w:rPr>
            </w:pPr>
            <w:r>
              <w:rPr>
                <w:b/>
              </w:rPr>
              <w:t>Doer</w:t>
            </w:r>
          </w:p>
        </w:tc>
        <w:tc>
          <w:tcPr>
            <w:tcW w:w="3312" w:type="dxa"/>
            <w:shd w:val="clear" w:color="auto" w:fill="FDE9D9" w:themeFill="accent6" w:themeFillTint="33"/>
          </w:tcPr>
          <w:p w:rsidR="002B2C58" w:rsidRPr="002B2C58" w:rsidRDefault="002B2C58" w:rsidP="00FA490C">
            <w:pPr>
              <w:rPr>
                <w:b/>
              </w:rPr>
            </w:pPr>
            <w:r>
              <w:rPr>
                <w:b/>
              </w:rPr>
              <w:t>Deadline</w:t>
            </w:r>
          </w:p>
        </w:tc>
      </w:tr>
      <w:tr w:rsidR="002B2C58" w:rsidTr="002B2C58">
        <w:tc>
          <w:tcPr>
            <w:tcW w:w="4518" w:type="dxa"/>
          </w:tcPr>
          <w:p w:rsidR="002B2C58" w:rsidRDefault="002B2C58" w:rsidP="002B2C58"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Web services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iOS</w:t>
            </w:r>
            <w:proofErr w:type="spellEnd"/>
          </w:p>
        </w:tc>
        <w:tc>
          <w:tcPr>
            <w:tcW w:w="2106" w:type="dxa"/>
          </w:tcPr>
          <w:p w:rsidR="002B2C58" w:rsidRDefault="002B2C58" w:rsidP="00FA490C">
            <w:proofErr w:type="spellStart"/>
            <w:r>
              <w:t>Nhật</w:t>
            </w:r>
            <w:proofErr w:type="spellEnd"/>
          </w:p>
        </w:tc>
        <w:tc>
          <w:tcPr>
            <w:tcW w:w="3312" w:type="dxa"/>
          </w:tcPr>
          <w:p w:rsidR="002B2C58" w:rsidRDefault="002B2C58" w:rsidP="00FA490C">
            <w:r>
              <w:t>24/01</w:t>
            </w:r>
          </w:p>
        </w:tc>
      </w:tr>
      <w:tr w:rsidR="002B2C58" w:rsidTr="002B2C58">
        <w:tc>
          <w:tcPr>
            <w:tcW w:w="4518" w:type="dxa"/>
          </w:tcPr>
          <w:p w:rsidR="002B2C58" w:rsidRDefault="002B2C58" w:rsidP="00FA490C">
            <w:proofErr w:type="spellStart"/>
            <w:r>
              <w:t>Làm</w:t>
            </w:r>
            <w:proofErr w:type="spellEnd"/>
            <w:r>
              <w:t xml:space="preserve"> demo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Rider</w:t>
            </w:r>
          </w:p>
        </w:tc>
        <w:tc>
          <w:tcPr>
            <w:tcW w:w="2106" w:type="dxa"/>
          </w:tcPr>
          <w:p w:rsidR="002B2C58" w:rsidRDefault="002B2C58" w:rsidP="00FA490C">
            <w:proofErr w:type="spellStart"/>
            <w:r>
              <w:t>Đao</w:t>
            </w:r>
            <w:proofErr w:type="spellEnd"/>
          </w:p>
        </w:tc>
        <w:tc>
          <w:tcPr>
            <w:tcW w:w="3312" w:type="dxa"/>
          </w:tcPr>
          <w:p w:rsidR="002B2C58" w:rsidRDefault="002B2C58" w:rsidP="00FA490C">
            <w:r>
              <w:t>24/01</w:t>
            </w:r>
          </w:p>
        </w:tc>
      </w:tr>
      <w:tr w:rsidR="002B2C58" w:rsidTr="002B2C58">
        <w:tc>
          <w:tcPr>
            <w:tcW w:w="4518" w:type="dxa"/>
          </w:tcPr>
          <w:p w:rsidR="002B2C58" w:rsidRDefault="002B2C58" w:rsidP="00FA490C">
            <w:r>
              <w:t xml:space="preserve">Set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Web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iOS</w:t>
            </w:r>
            <w:proofErr w:type="spellEnd"/>
          </w:p>
        </w:tc>
        <w:tc>
          <w:tcPr>
            <w:tcW w:w="2106" w:type="dxa"/>
          </w:tcPr>
          <w:p w:rsidR="002B2C58" w:rsidRDefault="002B2C58" w:rsidP="00FA490C">
            <w:proofErr w:type="spellStart"/>
            <w:r>
              <w:t>Đạo</w:t>
            </w:r>
            <w:proofErr w:type="spellEnd"/>
            <w:r>
              <w:t xml:space="preserve">, </w:t>
            </w:r>
            <w:proofErr w:type="spellStart"/>
            <w:r>
              <w:t>Nhật</w:t>
            </w:r>
            <w:proofErr w:type="spellEnd"/>
          </w:p>
        </w:tc>
        <w:tc>
          <w:tcPr>
            <w:tcW w:w="3312" w:type="dxa"/>
          </w:tcPr>
          <w:p w:rsidR="002B2C58" w:rsidRDefault="002B2C58" w:rsidP="00FA490C">
            <w:r>
              <w:t>24/01</w:t>
            </w:r>
          </w:p>
        </w:tc>
      </w:tr>
      <w:tr w:rsidR="002B2C58" w:rsidTr="002B2C58">
        <w:tc>
          <w:tcPr>
            <w:tcW w:w="4518" w:type="dxa"/>
          </w:tcPr>
          <w:p w:rsidR="002B2C58" w:rsidRDefault="002B2C58" w:rsidP="00FA490C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1,2</w:t>
            </w:r>
          </w:p>
        </w:tc>
        <w:tc>
          <w:tcPr>
            <w:tcW w:w="2106" w:type="dxa"/>
          </w:tcPr>
          <w:p w:rsidR="002B2C58" w:rsidRDefault="002B2C58" w:rsidP="00FA490C">
            <w:proofErr w:type="spellStart"/>
            <w:r>
              <w:t>Lâm</w:t>
            </w:r>
            <w:proofErr w:type="spellEnd"/>
          </w:p>
        </w:tc>
        <w:tc>
          <w:tcPr>
            <w:tcW w:w="3312" w:type="dxa"/>
          </w:tcPr>
          <w:p w:rsidR="002B2C58" w:rsidRDefault="002B2C58" w:rsidP="00FA490C">
            <w:r>
              <w:t>24/01</w:t>
            </w:r>
          </w:p>
        </w:tc>
      </w:tr>
      <w:tr w:rsidR="002B2C58" w:rsidTr="002B2C58">
        <w:tc>
          <w:tcPr>
            <w:tcW w:w="4518" w:type="dxa"/>
          </w:tcPr>
          <w:p w:rsidR="002B2C58" w:rsidRDefault="00B1310B" w:rsidP="00FA490C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nghiên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Hibernate + </w:t>
            </w:r>
            <w:proofErr w:type="spellStart"/>
            <w:r>
              <w:t>Làm</w:t>
            </w:r>
            <w:proofErr w:type="spellEnd"/>
            <w:r>
              <w:t xml:space="preserve"> Demo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Driver</w:t>
            </w:r>
          </w:p>
        </w:tc>
        <w:tc>
          <w:tcPr>
            <w:tcW w:w="2106" w:type="dxa"/>
          </w:tcPr>
          <w:p w:rsidR="002B2C58" w:rsidRDefault="00B1310B" w:rsidP="00FA490C">
            <w:proofErr w:type="spellStart"/>
            <w:r>
              <w:t>NamNH</w:t>
            </w:r>
            <w:proofErr w:type="spellEnd"/>
          </w:p>
        </w:tc>
        <w:tc>
          <w:tcPr>
            <w:tcW w:w="3312" w:type="dxa"/>
          </w:tcPr>
          <w:p w:rsidR="002B2C58" w:rsidRDefault="00B1310B" w:rsidP="00FA490C">
            <w:r>
              <w:t>24/01</w:t>
            </w:r>
          </w:p>
        </w:tc>
      </w:tr>
      <w:tr w:rsidR="00B1310B" w:rsidTr="002B2C58">
        <w:tc>
          <w:tcPr>
            <w:tcW w:w="4518" w:type="dxa"/>
          </w:tcPr>
          <w:p w:rsidR="00B1310B" w:rsidRDefault="00B1310B" w:rsidP="00FA490C"/>
        </w:tc>
        <w:tc>
          <w:tcPr>
            <w:tcW w:w="2106" w:type="dxa"/>
          </w:tcPr>
          <w:p w:rsidR="00B1310B" w:rsidRDefault="00B1310B" w:rsidP="00FA490C"/>
        </w:tc>
        <w:tc>
          <w:tcPr>
            <w:tcW w:w="3312" w:type="dxa"/>
          </w:tcPr>
          <w:p w:rsidR="00B1310B" w:rsidRDefault="00B1310B" w:rsidP="00FA490C"/>
        </w:tc>
      </w:tr>
      <w:tr w:rsidR="00B1310B" w:rsidTr="002B2C58">
        <w:tc>
          <w:tcPr>
            <w:tcW w:w="4518" w:type="dxa"/>
          </w:tcPr>
          <w:p w:rsidR="00B1310B" w:rsidRDefault="00B1310B" w:rsidP="00FA490C"/>
        </w:tc>
        <w:tc>
          <w:tcPr>
            <w:tcW w:w="2106" w:type="dxa"/>
          </w:tcPr>
          <w:p w:rsidR="00B1310B" w:rsidRDefault="00B1310B" w:rsidP="00FA490C"/>
        </w:tc>
        <w:tc>
          <w:tcPr>
            <w:tcW w:w="3312" w:type="dxa"/>
          </w:tcPr>
          <w:p w:rsidR="00B1310B" w:rsidRDefault="00B1310B" w:rsidP="00FA490C"/>
        </w:tc>
      </w:tr>
    </w:tbl>
    <w:p w:rsidR="002B2C58" w:rsidRPr="00FA490C" w:rsidRDefault="002B2C58" w:rsidP="00FA490C"/>
    <w:p w:rsidR="00F5683F" w:rsidRDefault="00F5683F" w:rsidP="00F5683F">
      <w:pPr>
        <w:pStyle w:val="Heading1"/>
        <w:spacing w:line="312" w:lineRule="auto"/>
        <w:rPr>
          <w:rFonts w:ascii="Tahoma" w:hAnsi="Tahoma" w:cs="Tahoma"/>
        </w:rPr>
      </w:pPr>
      <w:r w:rsidRPr="003050E5">
        <w:rPr>
          <w:rFonts w:ascii="Tahoma" w:hAnsi="Tahoma" w:cs="Tahoma"/>
        </w:rPr>
        <w:t>Conclusion</w:t>
      </w:r>
    </w:p>
    <w:p w:rsidR="00D505BC" w:rsidRPr="00D505BC" w:rsidRDefault="00D505BC" w:rsidP="00D505BC"/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700"/>
        <w:gridCol w:w="6660"/>
      </w:tblGrid>
      <w:tr w:rsidR="00F5683F" w:rsidRPr="003050E5" w:rsidTr="00396CB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  <w:shd w:val="clear" w:color="auto" w:fill="FFE8E1"/>
          </w:tcPr>
          <w:p w:rsidR="00F5683F" w:rsidRPr="003050E5" w:rsidRDefault="00F5683F" w:rsidP="00F3117C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:rsidR="00F5683F" w:rsidRPr="003050E5" w:rsidRDefault="00F5683F" w:rsidP="00F3117C">
            <w:pPr>
              <w:widowControl w:val="0"/>
              <w:spacing w:before="80" w:after="80" w:line="312" w:lineRule="auto"/>
              <w:ind w:left="-14"/>
              <w:jc w:val="center"/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</w:pPr>
            <w:r w:rsidRPr="003050E5">
              <w:rPr>
                <w:rFonts w:ascii="Tahoma" w:hAnsi="Tahoma" w:cs="Tahoma"/>
                <w:b/>
                <w:bCs/>
                <w:snapToGrid w:val="0"/>
                <w:color w:val="800000"/>
                <w:sz w:val="20"/>
                <w:szCs w:val="20"/>
              </w:rPr>
              <w:t>Decisions</w:t>
            </w:r>
          </w:p>
        </w:tc>
      </w:tr>
      <w:tr w:rsidR="00A95D61" w:rsidRPr="00AC40EF" w:rsidTr="004E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</w:tcPr>
          <w:p w:rsidR="00A95D61" w:rsidRPr="00AC40EF" w:rsidRDefault="00AC40EF" w:rsidP="00AC40EF">
            <w:pPr>
              <w:spacing w:afterLines="50" w:line="312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 w:rsidRPr="00AC40EF">
              <w:rPr>
                <w:rFonts w:ascii="Tahoma" w:eastAsia="Times New Roman" w:hAnsi="Tahoma" w:cs="Tahoma"/>
                <w:b/>
                <w:sz w:val="20"/>
                <w:szCs w:val="20"/>
              </w:rPr>
              <w:t>All above items</w:t>
            </w:r>
          </w:p>
        </w:tc>
        <w:tc>
          <w:tcPr>
            <w:tcW w:w="6660" w:type="dxa"/>
          </w:tcPr>
          <w:p w:rsidR="00A95D61" w:rsidRPr="00AC40EF" w:rsidRDefault="00AC40EF" w:rsidP="00AC40EF">
            <w:pPr>
              <w:pStyle w:val="bang"/>
            </w:pPr>
            <w:r>
              <w:t>All members follow the plan</w:t>
            </w:r>
          </w:p>
        </w:tc>
      </w:tr>
      <w:tr w:rsidR="00C47281" w:rsidRPr="003050E5" w:rsidTr="004E15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00" w:type="dxa"/>
          </w:tcPr>
          <w:p w:rsidR="00C47281" w:rsidRDefault="00C47281" w:rsidP="00C47281">
            <w:pPr>
              <w:spacing w:afterLines="50" w:line="312" w:lineRule="auto"/>
              <w:jc w:val="center"/>
              <w:rPr>
                <w:rFonts w:ascii="Tahoma" w:eastAsia="Times New Roman" w:hAnsi="Tahoma" w:cs="Tahoma"/>
                <w:sz w:val="20"/>
                <w:szCs w:val="20"/>
              </w:rPr>
            </w:pPr>
          </w:p>
        </w:tc>
        <w:tc>
          <w:tcPr>
            <w:tcW w:w="6660" w:type="dxa"/>
          </w:tcPr>
          <w:p w:rsidR="00C47281" w:rsidRDefault="00C47281" w:rsidP="00AC40EF">
            <w:pPr>
              <w:pStyle w:val="bang"/>
            </w:pPr>
          </w:p>
        </w:tc>
      </w:tr>
    </w:tbl>
    <w:p w:rsidR="00F5683F" w:rsidRDefault="00F5683F" w:rsidP="00F5683F">
      <w:pPr>
        <w:spacing w:afterLines="50" w:line="312" w:lineRule="auto"/>
        <w:ind w:left="660"/>
        <w:rPr>
          <w:rFonts w:ascii="Tahoma" w:hAnsi="Tahoma" w:cs="Tahoma"/>
          <w:sz w:val="20"/>
          <w:szCs w:val="20"/>
        </w:rPr>
      </w:pPr>
    </w:p>
    <w:p w:rsidR="00CC1BC3" w:rsidRPr="001812EA" w:rsidRDefault="00CC1BC3" w:rsidP="00F5683F">
      <w:pPr>
        <w:spacing w:afterLines="50" w:line="312" w:lineRule="auto"/>
        <w:ind w:left="660"/>
        <w:rPr>
          <w:rFonts w:ascii="Tahoma" w:hAnsi="Tahoma" w:cs="Tahoma"/>
          <w:sz w:val="20"/>
          <w:szCs w:val="20"/>
        </w:rPr>
      </w:pPr>
    </w:p>
    <w:sectPr w:rsidR="00CC1BC3" w:rsidRPr="001812EA">
      <w:footerReference w:type="default" r:id="rId8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B45" w:rsidRDefault="00BC2B45">
      <w:r>
        <w:separator/>
      </w:r>
    </w:p>
  </w:endnote>
  <w:endnote w:type="continuationSeparator" w:id="0">
    <w:p w:rsidR="00BC2B45" w:rsidRDefault="00BC2B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7D9B" w:rsidRDefault="00CE7D9B">
    <w:pPr>
      <w:pStyle w:val="Footer"/>
      <w:pBdr>
        <w:bottom w:val="single" w:sz="6" w:space="1" w:color="auto"/>
      </w:pBdr>
    </w:pPr>
  </w:p>
  <w:p w:rsidR="00CE7D9B" w:rsidRDefault="00CE7D9B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00516D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00516D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:rsidR="00CE7D9B" w:rsidRDefault="00CE7D9B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B45" w:rsidRDefault="00BC2B45">
      <w:r>
        <w:separator/>
      </w:r>
    </w:p>
  </w:footnote>
  <w:footnote w:type="continuationSeparator" w:id="0">
    <w:p w:rsidR="00BC2B45" w:rsidRDefault="00BC2B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48"/>
    <w:multiLevelType w:val="hybridMultilevel"/>
    <w:tmpl w:val="34CC0848"/>
    <w:lvl w:ilvl="0" w:tplc="C6DEE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8019AE"/>
    <w:multiLevelType w:val="hybridMultilevel"/>
    <w:tmpl w:val="C9B6D3A4"/>
    <w:lvl w:ilvl="0" w:tplc="5C7673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4CC85AA5"/>
    <w:multiLevelType w:val="hybridMultilevel"/>
    <w:tmpl w:val="47863074"/>
    <w:lvl w:ilvl="0" w:tplc="0D5266DA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13E402F"/>
    <w:multiLevelType w:val="hybridMultilevel"/>
    <w:tmpl w:val="E3ACEA96"/>
    <w:lvl w:ilvl="0" w:tplc="6E867E9E">
      <w:start w:val="1"/>
      <w:numFmt w:val="bullet"/>
      <w:lvlText w:val="-"/>
      <w:lvlJc w:val="left"/>
      <w:pPr>
        <w:ind w:left="1800" w:hanging="360"/>
      </w:pPr>
      <w:rPr>
        <w:rFonts w:ascii="Times New Roman" w:eastAsia="MS Mincho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34232AC"/>
    <w:multiLevelType w:val="hybridMultilevel"/>
    <w:tmpl w:val="DCC8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5A0ABB"/>
    <w:multiLevelType w:val="hybridMultilevel"/>
    <w:tmpl w:val="DAB01BD0"/>
    <w:lvl w:ilvl="0" w:tplc="A3DEEC10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11360D"/>
    <w:multiLevelType w:val="hybridMultilevel"/>
    <w:tmpl w:val="E9200380"/>
    <w:lvl w:ilvl="0" w:tplc="359275F6">
      <w:start w:val="2"/>
      <w:numFmt w:val="bullet"/>
      <w:lvlText w:val=""/>
      <w:lvlJc w:val="left"/>
      <w:pPr>
        <w:ind w:left="1440" w:hanging="360"/>
      </w:pPr>
      <w:rPr>
        <w:rFonts w:ascii="Wingdings" w:eastAsia="MS Mincho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13"/>
  </w:num>
  <w:num w:numId="6">
    <w:abstractNumId w:val="12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  <w:num w:numId="11">
    <w:abstractNumId w:val="10"/>
  </w:num>
  <w:num w:numId="12">
    <w:abstractNumId w:val="0"/>
  </w:num>
  <w:num w:numId="13">
    <w:abstractNumId w:val="15"/>
  </w:num>
  <w:num w:numId="14">
    <w:abstractNumId w:val="9"/>
  </w:num>
  <w:num w:numId="15">
    <w:abstractNumId w:val="14"/>
  </w:num>
  <w:num w:numId="16">
    <w:abstractNumId w:val="1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319F3"/>
    <w:rsid w:val="00000130"/>
    <w:rsid w:val="0000516D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10E2C"/>
    <w:rsid w:val="00125910"/>
    <w:rsid w:val="001300B4"/>
    <w:rsid w:val="00133085"/>
    <w:rsid w:val="00134D26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4627"/>
    <w:rsid w:val="001863B3"/>
    <w:rsid w:val="00191110"/>
    <w:rsid w:val="001925CD"/>
    <w:rsid w:val="001948AC"/>
    <w:rsid w:val="00194E30"/>
    <w:rsid w:val="001A2346"/>
    <w:rsid w:val="001A5CCF"/>
    <w:rsid w:val="001B4258"/>
    <w:rsid w:val="001C78FA"/>
    <w:rsid w:val="001D2467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A51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C58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35568"/>
    <w:rsid w:val="00340DB6"/>
    <w:rsid w:val="003414A5"/>
    <w:rsid w:val="00341A98"/>
    <w:rsid w:val="0034471D"/>
    <w:rsid w:val="00344B89"/>
    <w:rsid w:val="00345275"/>
    <w:rsid w:val="0035242A"/>
    <w:rsid w:val="00353847"/>
    <w:rsid w:val="00356A55"/>
    <w:rsid w:val="00360C37"/>
    <w:rsid w:val="003639B5"/>
    <w:rsid w:val="0036455E"/>
    <w:rsid w:val="00365A65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A5A69"/>
    <w:rsid w:val="003B653D"/>
    <w:rsid w:val="003B6C75"/>
    <w:rsid w:val="003C126D"/>
    <w:rsid w:val="003C1BD3"/>
    <w:rsid w:val="003C580E"/>
    <w:rsid w:val="003C5F26"/>
    <w:rsid w:val="003C6F62"/>
    <w:rsid w:val="003D3706"/>
    <w:rsid w:val="003D53B1"/>
    <w:rsid w:val="003D59E2"/>
    <w:rsid w:val="003D6646"/>
    <w:rsid w:val="003E03FB"/>
    <w:rsid w:val="003E1A33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70C8C"/>
    <w:rsid w:val="00471B99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4E5347"/>
    <w:rsid w:val="004F3CD7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273DE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1C5"/>
    <w:rsid w:val="00573236"/>
    <w:rsid w:val="0058225D"/>
    <w:rsid w:val="00582AA1"/>
    <w:rsid w:val="0059067E"/>
    <w:rsid w:val="00591A53"/>
    <w:rsid w:val="00592CD9"/>
    <w:rsid w:val="005942DA"/>
    <w:rsid w:val="005A03E5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213CC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708A"/>
    <w:rsid w:val="0066736D"/>
    <w:rsid w:val="00667E8E"/>
    <w:rsid w:val="00667EBC"/>
    <w:rsid w:val="006740CF"/>
    <w:rsid w:val="00676D91"/>
    <w:rsid w:val="00682447"/>
    <w:rsid w:val="0068516B"/>
    <w:rsid w:val="00690A25"/>
    <w:rsid w:val="00694578"/>
    <w:rsid w:val="00696F28"/>
    <w:rsid w:val="00697120"/>
    <w:rsid w:val="006A4E24"/>
    <w:rsid w:val="006A6FF3"/>
    <w:rsid w:val="006A77F6"/>
    <w:rsid w:val="006B119F"/>
    <w:rsid w:val="006B1A47"/>
    <w:rsid w:val="006B30BA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C67"/>
    <w:rsid w:val="00743A88"/>
    <w:rsid w:val="0074541D"/>
    <w:rsid w:val="00745755"/>
    <w:rsid w:val="00753E8B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6144"/>
    <w:rsid w:val="008D26F2"/>
    <w:rsid w:val="008D6C0B"/>
    <w:rsid w:val="008E4F81"/>
    <w:rsid w:val="008E547B"/>
    <w:rsid w:val="008F0B53"/>
    <w:rsid w:val="008F1078"/>
    <w:rsid w:val="00901B1B"/>
    <w:rsid w:val="00902320"/>
    <w:rsid w:val="00904DD3"/>
    <w:rsid w:val="00905A8A"/>
    <w:rsid w:val="009060A2"/>
    <w:rsid w:val="009105F5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B7F"/>
    <w:rsid w:val="009D3CCF"/>
    <w:rsid w:val="009D6849"/>
    <w:rsid w:val="009E2700"/>
    <w:rsid w:val="009E4364"/>
    <w:rsid w:val="009E70D1"/>
    <w:rsid w:val="009F2833"/>
    <w:rsid w:val="009F56C5"/>
    <w:rsid w:val="009F576A"/>
    <w:rsid w:val="009F5CB8"/>
    <w:rsid w:val="00A10C9C"/>
    <w:rsid w:val="00A12B35"/>
    <w:rsid w:val="00A13380"/>
    <w:rsid w:val="00A13A33"/>
    <w:rsid w:val="00A21C49"/>
    <w:rsid w:val="00A21E41"/>
    <w:rsid w:val="00A21F3D"/>
    <w:rsid w:val="00A30E71"/>
    <w:rsid w:val="00A347BD"/>
    <w:rsid w:val="00A35E0D"/>
    <w:rsid w:val="00A40F4A"/>
    <w:rsid w:val="00A41214"/>
    <w:rsid w:val="00A438C4"/>
    <w:rsid w:val="00A625BE"/>
    <w:rsid w:val="00A62F76"/>
    <w:rsid w:val="00A64544"/>
    <w:rsid w:val="00A64BA1"/>
    <w:rsid w:val="00A818B6"/>
    <w:rsid w:val="00A81AE9"/>
    <w:rsid w:val="00A82912"/>
    <w:rsid w:val="00A867D9"/>
    <w:rsid w:val="00A86B7B"/>
    <w:rsid w:val="00A9171E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40EF"/>
    <w:rsid w:val="00AC5C57"/>
    <w:rsid w:val="00AD1DD3"/>
    <w:rsid w:val="00AD390F"/>
    <w:rsid w:val="00AD54D2"/>
    <w:rsid w:val="00AD7B15"/>
    <w:rsid w:val="00AE6D73"/>
    <w:rsid w:val="00AF19BA"/>
    <w:rsid w:val="00AF4183"/>
    <w:rsid w:val="00AF7FF6"/>
    <w:rsid w:val="00B1310B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42BA"/>
    <w:rsid w:val="00BA4EC1"/>
    <w:rsid w:val="00BA5AAF"/>
    <w:rsid w:val="00BB113D"/>
    <w:rsid w:val="00BB3311"/>
    <w:rsid w:val="00BB60F8"/>
    <w:rsid w:val="00BC2B45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41B0E"/>
    <w:rsid w:val="00C430FB"/>
    <w:rsid w:val="00C44EEB"/>
    <w:rsid w:val="00C4633B"/>
    <w:rsid w:val="00C47281"/>
    <w:rsid w:val="00C4778E"/>
    <w:rsid w:val="00C47BBB"/>
    <w:rsid w:val="00C5011D"/>
    <w:rsid w:val="00C54EB1"/>
    <w:rsid w:val="00C601AA"/>
    <w:rsid w:val="00C65890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E7D9B"/>
    <w:rsid w:val="00CF0574"/>
    <w:rsid w:val="00CF31C4"/>
    <w:rsid w:val="00D0318B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17C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57D2"/>
    <w:rsid w:val="00F961B2"/>
    <w:rsid w:val="00FA250D"/>
    <w:rsid w:val="00FA490C"/>
    <w:rsid w:val="00FA4A41"/>
    <w:rsid w:val="00FA7E15"/>
    <w:rsid w:val="00FB3801"/>
    <w:rsid w:val="00FC2E1C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4191"/>
    <w:rsid w:val="00FF7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pPr>
      <w:keepNext/>
      <w:spacing w:before="240" w:after="60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AC40EF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table" w:styleId="TableGrid">
    <w:name w:val="Table Grid"/>
    <w:basedOn w:val="TableNormal"/>
    <w:rsid w:val="002B2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Template_Meeting minutes.dot</Template>
  <TotalTime>33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 template</vt:lpstr>
    </vt:vector>
  </TitlesOfParts>
  <Manager>Le The Hung</Manager>
  <Company>FPT SOFT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 template</dc:title>
  <dc:subject>v1.2</dc:subject>
  <dc:creator>Nguyen Xuan Hoa</dc:creator>
  <cp:keywords>MM; template</cp:keywords>
  <cp:lastModifiedBy>sangnv</cp:lastModifiedBy>
  <cp:revision>14</cp:revision>
  <dcterms:created xsi:type="dcterms:W3CDTF">2015-01-20T02:27:00Z</dcterms:created>
  <dcterms:modified xsi:type="dcterms:W3CDTF">2015-01-20T02:59:00Z</dcterms:modified>
  <cp:category>BM</cp:category>
</cp:coreProperties>
</file>