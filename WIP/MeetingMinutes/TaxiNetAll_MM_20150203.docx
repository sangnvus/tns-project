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7E5A0F" w:rsidRPr="003050E5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7E5A0F" w:rsidRPr="003050E5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7E5A0F" w:rsidRPr="003050E5" w:rsidRDefault="009060A2" w:rsidP="0021170F">
                  <w:pPr>
                    <w:spacing w:before="120" w:line="312" w:lineRule="auto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24000" cy="704850"/>
                        <wp:effectExtent l="19050" t="0" r="0" b="0"/>
                        <wp:docPr id="1" name="Picture 1" descr="Z:\Academic\Academic Admin\Administration\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Z:\Academic\Academic Admin\Administration\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7E5A0F" w:rsidRPr="003050E5" w:rsidRDefault="007E5A0F" w:rsidP="0021170F">
                  <w:pPr>
                    <w:pStyle w:val="HeaderTitle"/>
                    <w:spacing w:after="0" w:line="312" w:lineRule="auto"/>
                    <w:rPr>
                      <w:sz w:val="20"/>
                      <w:szCs w:val="20"/>
                    </w:rPr>
                  </w:pPr>
                  <w:r w:rsidRPr="003050E5">
                    <w:rPr>
                      <w:sz w:val="20"/>
                      <w:szCs w:val="20"/>
                    </w:rPr>
                    <w:t>meeting minuteS</w:t>
                  </w:r>
                </w:p>
              </w:tc>
            </w:tr>
          </w:tbl>
          <w:p w:rsidR="007E5A0F" w:rsidRPr="003050E5" w:rsidRDefault="007E5A0F" w:rsidP="0021170F">
            <w:pPr>
              <w:pStyle w:val="HeaderTitle"/>
              <w:spacing w:line="312" w:lineRule="auto"/>
              <w:rPr>
                <w:sz w:val="20"/>
                <w:szCs w:val="20"/>
              </w:rPr>
            </w:pP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F3117C" w:rsidP="00AC40EF">
            <w:pPr>
              <w:pStyle w:val="bang"/>
            </w:pPr>
            <w:r>
              <w:t>Taxinet Project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C47281" w:rsidP="00AC40EF">
            <w:pPr>
              <w:pStyle w:val="bang"/>
            </w:pPr>
            <w:r>
              <w:t>TNS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8535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 xml:space="preserve">Project </w:t>
            </w:r>
            <w:r w:rsidR="0028535F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Manager</w:t>
            </w: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C47281" w:rsidP="00AC40EF">
            <w:pPr>
              <w:pStyle w:val="bang"/>
            </w:pPr>
            <w:r>
              <w:t xml:space="preserve">Teacher Sang NV 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C47281" w:rsidP="00AC40E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Teacher : SangNV 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7E5A0F" w:rsidP="00AC40EF">
            <w:pPr>
              <w:pStyle w:val="bang"/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F3117C" w:rsidP="00AC40EF">
            <w:pPr>
              <w:pStyle w:val="bang"/>
            </w:pPr>
            <w:r>
              <w:rPr>
                <w:lang w:eastAsia="ja-JP"/>
              </w:rPr>
              <w:t>Dinh Quang Duong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025667" w:rsidP="00AC40EF">
            <w:pPr>
              <w:pStyle w:val="bang"/>
            </w:pPr>
            <w:r>
              <w:rPr>
                <w:lang w:eastAsia="ja-JP"/>
              </w:rPr>
              <w:t>03-02</w:t>
            </w:r>
            <w:r w:rsidR="00C47281">
              <w:rPr>
                <w:lang w:eastAsia="ja-JP"/>
              </w:rPr>
              <w:t xml:space="preserve">-2015 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F3117C" w:rsidP="00AC40EF">
            <w:pPr>
              <w:pStyle w:val="bang"/>
            </w:pPr>
            <w:r>
              <w:t>09</w:t>
            </w:r>
            <w:r w:rsidR="003F75F9">
              <w:t>:</w:t>
            </w:r>
            <w:r>
              <w:t>0</w:t>
            </w:r>
            <w:r w:rsidR="003F75F9">
              <w:t>0</w:t>
            </w:r>
            <w:r w:rsidR="00905A8A">
              <w:t xml:space="preserve"> </w:t>
            </w:r>
            <w:r>
              <w:t>A</w:t>
            </w:r>
            <w:r w:rsidR="00E5276B" w:rsidRPr="003050E5">
              <w:t>M</w:t>
            </w:r>
            <w:r w:rsidR="004A1DB2">
              <w:t xml:space="preserve"> </w:t>
            </w:r>
            <w:r w:rsidR="00477510">
              <w:t>–</w:t>
            </w:r>
            <w:r w:rsidR="00340DB6">
              <w:t xml:space="preserve"> </w:t>
            </w:r>
            <w:r>
              <w:t>11</w:t>
            </w:r>
            <w:r w:rsidR="00477510">
              <w:t>:</w:t>
            </w:r>
            <w:r w:rsidR="00F71449">
              <w:t>0</w:t>
            </w:r>
            <w:r w:rsidR="00C15C5C">
              <w:t xml:space="preserve">0 </w:t>
            </w:r>
            <w:r w:rsidR="00F71449">
              <w:t>AM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EF6EFF" w:rsidP="00AC40EF">
            <w:pPr>
              <w:pStyle w:val="bang"/>
            </w:pPr>
            <w:r>
              <w:t>Room 219</w:t>
            </w:r>
            <w:r w:rsidR="00C47281">
              <w:t xml:space="preserve"> Giảng đường FU Hòa Lạc 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2A4F7F" w:rsidRDefault="00C47281" w:rsidP="00AC40EF">
            <w:pPr>
              <w:pStyle w:val="bang"/>
            </w:pPr>
            <w:r>
              <w:t>Review Meeting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jc w:val="center"/>
              <w:rPr>
                <w:rFonts w:ascii="Tahoma" w:hAnsi="Tahoma" w:cs="Tahoma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Attendees: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Attendance</w:t>
            </w:r>
          </w:p>
        </w:tc>
      </w:tr>
      <w:tr w:rsidR="00B724D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Default="0028535F" w:rsidP="00AC40EF">
            <w:pPr>
              <w:pStyle w:val="bang"/>
            </w:pPr>
            <w: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Default="00C47281" w:rsidP="00AC40EF">
            <w:pPr>
              <w:pStyle w:val="bang"/>
            </w:pPr>
            <w:r>
              <w:t>Đinh Quang Dương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Default="00FA490C" w:rsidP="007D76F2">
            <w:r>
              <w:rPr>
                <w:rFonts w:ascii="Tahoma" w:hAnsi="Tahoma" w:cs="Tahoma"/>
                <w:sz w:val="20"/>
                <w:szCs w:val="20"/>
              </w:rPr>
              <w:t>ES08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Default="00C47281" w:rsidP="007D76F2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Leader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Pr="003050E5" w:rsidRDefault="00856CB9" w:rsidP="00AC40EF">
            <w:pPr>
              <w:pStyle w:val="bang"/>
              <w:rPr>
                <w:lang w:eastAsia="ja-JP"/>
              </w:rPr>
            </w:pPr>
            <w:r w:rsidRPr="003050E5">
              <w:t>Present</w:t>
            </w:r>
          </w:p>
        </w:tc>
      </w:tr>
      <w:tr w:rsidR="00C93006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C47281" w:rsidP="00AC40EF">
            <w:pPr>
              <w:pStyle w:val="bang"/>
            </w:pPr>
            <w: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C47281" w:rsidP="00AC40EF">
            <w:pPr>
              <w:pStyle w:val="bang"/>
            </w:pPr>
            <w:r>
              <w:t>Đỗ Ngọc Tuấn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EF6EF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ES08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C47281" w:rsidP="00515684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C47281" w:rsidP="00AC40EF">
            <w:pPr>
              <w:pStyle w:val="bang"/>
            </w:pPr>
            <w:r>
              <w:t>Present</w:t>
            </w:r>
          </w:p>
        </w:tc>
      </w:tr>
      <w:tr w:rsidR="00974FC7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AC40EF">
            <w:pPr>
              <w:pStyle w:val="bang"/>
            </w:pPr>
            <w:r>
              <w:t xml:space="preserve">3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AC40EF">
            <w:pPr>
              <w:pStyle w:val="bang"/>
            </w:pPr>
            <w:r>
              <w:t>Trương Hoàng Hà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EF6EF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ES08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Pr="003050E5" w:rsidRDefault="00C47281" w:rsidP="00AC40EF">
            <w:pPr>
              <w:pStyle w:val="bang"/>
            </w:pPr>
            <w:r>
              <w:t>Present</w:t>
            </w:r>
          </w:p>
        </w:tc>
      </w:tr>
      <w:tr w:rsidR="00974FC7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AC40EF">
            <w:pPr>
              <w:pStyle w:val="bang"/>
            </w:pPr>
            <w: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AC40EF">
            <w:pPr>
              <w:pStyle w:val="bang"/>
            </w:pPr>
            <w:r>
              <w:t>Đào Trung HIếu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EF6EF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ES08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Pr="003050E5" w:rsidRDefault="00C47281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C47281" w:rsidP="00AC40EF">
            <w:pPr>
              <w:pStyle w:val="bang"/>
            </w:pPr>
            <w: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C47281" w:rsidP="00AC40EF">
            <w:pPr>
              <w:pStyle w:val="bang"/>
            </w:pPr>
            <w:r>
              <w:t>Trần Cảnh Quân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EF6EF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ES08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C47281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C47281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371DC6" w:rsidP="00AC40EF">
            <w:pPr>
              <w:pStyle w:val="bang"/>
            </w:pPr>
            <w:r>
              <w:t>Nguyễn Minh Đạo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ES10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EF6EFF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FA490C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371DC6" w:rsidP="00AC40EF">
            <w:pPr>
              <w:pStyle w:val="bang"/>
            </w:pPr>
            <w:r>
              <w:t>Ngô Mạnh Nhật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ES10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EF6EFF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FA490C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8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371DC6" w:rsidP="00AC40EF">
            <w:pPr>
              <w:pStyle w:val="bang"/>
            </w:pPr>
            <w:r>
              <w:t>Nguyễn Hoàng Nam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ES10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EF6EFF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FA490C" w:rsidP="00AC40EF">
            <w:pPr>
              <w:pStyle w:val="bang"/>
            </w:pPr>
            <w:r>
              <w:t xml:space="preserve">Present 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9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E122A2" w:rsidP="00AC40EF">
            <w:pPr>
              <w:pStyle w:val="bang"/>
            </w:pPr>
            <w:r>
              <w:t>Lê Đăng Lâm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ES10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EF6EFF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FA490C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AC40EF">
            <w:pPr>
              <w:pStyle w:val="bang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AC40EF">
            <w:pPr>
              <w:pStyle w:val="bang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7A04B8" w:rsidP="00AC40EF">
            <w:pPr>
              <w:pStyle w:val="bang"/>
            </w:pP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AC40EF">
            <w:pPr>
              <w:pStyle w:val="bang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AC40EF">
            <w:pPr>
              <w:pStyle w:val="bang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7A04B8" w:rsidP="00AC40EF">
            <w:pPr>
              <w:pStyle w:val="bang"/>
            </w:pPr>
          </w:p>
        </w:tc>
      </w:tr>
    </w:tbl>
    <w:p w:rsidR="00CF31C4" w:rsidRDefault="00CF31C4" w:rsidP="00855968">
      <w:pPr>
        <w:pStyle w:val="Heading1"/>
        <w:spacing w:before="0" w:afterLines="50" w:after="120" w:line="312" w:lineRule="auto"/>
        <w:rPr>
          <w:rFonts w:ascii="Tahoma" w:hAnsi="Tahoma" w:cs="Tahoma"/>
        </w:rPr>
      </w:pPr>
    </w:p>
    <w:p w:rsidR="007E5A0F" w:rsidRDefault="007E5A0F" w:rsidP="00855968">
      <w:pPr>
        <w:pStyle w:val="Heading1"/>
        <w:spacing w:before="0" w:afterLines="50" w:after="120" w:line="312" w:lineRule="auto"/>
        <w:rPr>
          <w:rFonts w:ascii="Tahoma" w:hAnsi="Tahoma" w:cs="Tahoma"/>
        </w:rPr>
      </w:pPr>
      <w:r w:rsidRPr="003050E5">
        <w:rPr>
          <w:rFonts w:ascii="Tahoma" w:hAnsi="Tahoma" w:cs="Tahoma"/>
        </w:rPr>
        <w:t>Objectives</w:t>
      </w:r>
    </w:p>
    <w:p w:rsidR="00A21C49" w:rsidRDefault="00F3117C" w:rsidP="006E2F2F">
      <w:pPr>
        <w:tabs>
          <w:tab w:val="left" w:pos="1080"/>
        </w:tabs>
        <w:spacing w:line="360" w:lineRule="auto"/>
      </w:pPr>
      <w:r>
        <w:tab/>
        <w:t>Cuộc họp review , trao đổi, cung cấp thông tin</w:t>
      </w:r>
      <w:r w:rsidR="00A9171E">
        <w:t xml:space="preserve"> cho từng thành viên trong nhóm</w:t>
      </w:r>
      <w:r>
        <w:t>.</w:t>
      </w:r>
    </w:p>
    <w:p w:rsidR="00F3117C" w:rsidRDefault="00F3117C" w:rsidP="00F3117C">
      <w:pPr>
        <w:tabs>
          <w:tab w:val="left" w:pos="1080"/>
        </w:tabs>
        <w:spacing w:line="360" w:lineRule="auto"/>
        <w:rPr>
          <w:rFonts w:ascii="Tahoma" w:hAnsi="Tahoma" w:cs="Tahoma"/>
          <w:sz w:val="20"/>
          <w:szCs w:val="20"/>
        </w:rPr>
      </w:pPr>
      <w:r>
        <w:tab/>
      </w:r>
    </w:p>
    <w:p w:rsidR="007E5A0F" w:rsidRDefault="007E5A0F" w:rsidP="00855968">
      <w:pPr>
        <w:pStyle w:val="Heading1"/>
        <w:spacing w:before="0" w:afterLines="50" w:after="120" w:line="312" w:lineRule="auto"/>
        <w:rPr>
          <w:rFonts w:ascii="Tahoma" w:hAnsi="Tahoma" w:cs="Tahoma"/>
        </w:rPr>
      </w:pPr>
      <w:r w:rsidRPr="003050E5">
        <w:rPr>
          <w:rFonts w:ascii="Tahoma" w:hAnsi="Tahoma" w:cs="Tahoma"/>
        </w:rPr>
        <w:lastRenderedPageBreak/>
        <w:t>Agenda</w:t>
      </w:r>
    </w:p>
    <w:p w:rsidR="00F3117C" w:rsidRDefault="00F3117C" w:rsidP="00F3117C">
      <w:pPr>
        <w:tabs>
          <w:tab w:val="left" w:pos="1080"/>
        </w:tabs>
        <w:spacing w:line="360" w:lineRule="auto"/>
      </w:pPr>
      <w:r>
        <w:tab/>
        <w:t>Các công việc cần review :</w:t>
      </w:r>
    </w:p>
    <w:p w:rsidR="00F3117C" w:rsidRPr="00F3117C" w:rsidRDefault="00E122A2" w:rsidP="00F3117C">
      <w:pPr>
        <w:numPr>
          <w:ilvl w:val="0"/>
          <w:numId w:val="11"/>
        </w:numPr>
        <w:tabs>
          <w:tab w:val="left" w:pos="1080"/>
        </w:tabs>
        <w:spacing w:line="360" w:lineRule="auto"/>
        <w:rPr>
          <w:rFonts w:ascii="Tahoma" w:hAnsi="Tahoma" w:cs="Tahoma"/>
          <w:sz w:val="20"/>
          <w:szCs w:val="20"/>
        </w:rPr>
      </w:pPr>
      <w:r>
        <w:t>Tiến độ công việc trong tuần trước</w:t>
      </w:r>
    </w:p>
    <w:p w:rsidR="00F3117C" w:rsidRPr="009F2833" w:rsidRDefault="00E122A2" w:rsidP="009F2833">
      <w:pPr>
        <w:numPr>
          <w:ilvl w:val="0"/>
          <w:numId w:val="11"/>
        </w:numPr>
        <w:tabs>
          <w:tab w:val="left" w:pos="1080"/>
        </w:tabs>
        <w:spacing w:line="360" w:lineRule="auto"/>
        <w:rPr>
          <w:rFonts w:ascii="Tahoma" w:hAnsi="Tahoma" w:cs="Tahoma"/>
          <w:sz w:val="20"/>
          <w:szCs w:val="20"/>
        </w:rPr>
      </w:pPr>
      <w:r>
        <w:t>Kế hoạch cho tuần tiếp theo</w:t>
      </w:r>
    </w:p>
    <w:p w:rsidR="00D505BC" w:rsidRPr="00D505BC" w:rsidRDefault="00D505BC" w:rsidP="00D505BC"/>
    <w:p w:rsidR="00A13380" w:rsidRDefault="007E5A0F" w:rsidP="00855968">
      <w:pPr>
        <w:pStyle w:val="Heading1"/>
        <w:spacing w:before="0" w:afterLines="50" w:after="120" w:line="312" w:lineRule="auto"/>
        <w:rPr>
          <w:rFonts w:ascii="Tahoma" w:hAnsi="Tahoma" w:cs="Tahoma"/>
        </w:rPr>
      </w:pPr>
      <w:r w:rsidRPr="003050E5">
        <w:rPr>
          <w:rFonts w:ascii="Tahoma" w:hAnsi="Tahoma" w:cs="Tahoma"/>
        </w:rPr>
        <w:t>Contents</w:t>
      </w:r>
    </w:p>
    <w:p w:rsidR="00FA490C" w:rsidRDefault="00FA490C" w:rsidP="00FA490C">
      <w:r>
        <w:t>1. Project progress</w:t>
      </w:r>
      <w:r w:rsidR="004E5347">
        <w:t xml:space="preserve"> of iOS</w:t>
      </w:r>
    </w:p>
    <w:p w:rsidR="00FA490C" w:rsidRPr="00FF7DB5" w:rsidRDefault="00FF7DB5" w:rsidP="00FA490C">
      <w:pPr>
        <w:rPr>
          <w:b/>
        </w:rPr>
      </w:pPr>
      <w:r w:rsidRPr="00FF7DB5">
        <w:rPr>
          <w:b/>
        </w:rPr>
        <w:t xml:space="preserve">A. </w:t>
      </w:r>
      <w:r w:rsidR="005731C5" w:rsidRPr="00FF7DB5">
        <w:rPr>
          <w:b/>
        </w:rPr>
        <w:t xml:space="preserve"> iOS</w:t>
      </w:r>
      <w:r w:rsidR="00035D6A">
        <w:rPr>
          <w:b/>
        </w:rPr>
        <w:t xml:space="preserve"> Team</w:t>
      </w:r>
    </w:p>
    <w:p w:rsidR="003A5A69" w:rsidRDefault="003A5A69" w:rsidP="00C65890">
      <w:pPr>
        <w:pStyle w:val="ListParagraph"/>
        <w:ind w:left="9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1"/>
        <w:gridCol w:w="1749"/>
        <w:gridCol w:w="1732"/>
        <w:gridCol w:w="857"/>
        <w:gridCol w:w="2167"/>
      </w:tblGrid>
      <w:tr w:rsidR="00025667" w:rsidRPr="002B2C58" w:rsidTr="00025667">
        <w:tc>
          <w:tcPr>
            <w:tcW w:w="3431" w:type="dxa"/>
            <w:shd w:val="clear" w:color="auto" w:fill="FDE9D9" w:themeFill="accent6" w:themeFillTint="33"/>
          </w:tcPr>
          <w:p w:rsidR="00025667" w:rsidRPr="002B2C58" w:rsidRDefault="00025667" w:rsidP="00AD031B">
            <w:pPr>
              <w:rPr>
                <w:b/>
              </w:rPr>
            </w:pPr>
            <w:r w:rsidRPr="002B2C58">
              <w:rPr>
                <w:b/>
              </w:rPr>
              <w:t>Task</w:t>
            </w:r>
          </w:p>
        </w:tc>
        <w:tc>
          <w:tcPr>
            <w:tcW w:w="1749" w:type="dxa"/>
            <w:shd w:val="clear" w:color="auto" w:fill="FDE9D9" w:themeFill="accent6" w:themeFillTint="33"/>
          </w:tcPr>
          <w:p w:rsidR="00025667" w:rsidRPr="002B2C58" w:rsidRDefault="00025667" w:rsidP="00AD031B">
            <w:pPr>
              <w:rPr>
                <w:b/>
              </w:rPr>
            </w:pPr>
            <w:r>
              <w:rPr>
                <w:b/>
              </w:rPr>
              <w:t>Doer</w:t>
            </w:r>
          </w:p>
        </w:tc>
        <w:tc>
          <w:tcPr>
            <w:tcW w:w="1732" w:type="dxa"/>
            <w:shd w:val="clear" w:color="auto" w:fill="FDE9D9" w:themeFill="accent6" w:themeFillTint="33"/>
          </w:tcPr>
          <w:p w:rsidR="00025667" w:rsidRPr="002B2C58" w:rsidRDefault="00025667" w:rsidP="00AD031B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857" w:type="dxa"/>
            <w:shd w:val="clear" w:color="auto" w:fill="FDE9D9" w:themeFill="accent6" w:themeFillTint="33"/>
          </w:tcPr>
          <w:p w:rsidR="00025667" w:rsidRDefault="00025667" w:rsidP="00AD031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167" w:type="dxa"/>
            <w:shd w:val="clear" w:color="auto" w:fill="FDE9D9" w:themeFill="accent6" w:themeFillTint="33"/>
          </w:tcPr>
          <w:p w:rsidR="00025667" w:rsidRDefault="00025667" w:rsidP="00025667">
            <w:pPr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25667" w:rsidTr="00025667">
        <w:tc>
          <w:tcPr>
            <w:tcW w:w="3431" w:type="dxa"/>
          </w:tcPr>
          <w:p w:rsidR="00025667" w:rsidRDefault="00025667" w:rsidP="00AD031B">
            <w:r>
              <w:t>Login function</w:t>
            </w:r>
          </w:p>
        </w:tc>
        <w:tc>
          <w:tcPr>
            <w:tcW w:w="1749" w:type="dxa"/>
          </w:tcPr>
          <w:p w:rsidR="00025667" w:rsidRDefault="00025667" w:rsidP="00AD031B">
            <w:r>
              <w:t>Nhật</w:t>
            </w:r>
          </w:p>
        </w:tc>
        <w:tc>
          <w:tcPr>
            <w:tcW w:w="1732" w:type="dxa"/>
          </w:tcPr>
          <w:p w:rsidR="00025667" w:rsidRDefault="00025667" w:rsidP="00AD031B">
            <w:r>
              <w:t>31/01</w:t>
            </w:r>
          </w:p>
        </w:tc>
        <w:tc>
          <w:tcPr>
            <w:tcW w:w="857" w:type="dxa"/>
          </w:tcPr>
          <w:p w:rsidR="00025667" w:rsidRDefault="00025667" w:rsidP="00AD031B">
            <w:r>
              <w:t>Done</w:t>
            </w:r>
          </w:p>
        </w:tc>
        <w:tc>
          <w:tcPr>
            <w:tcW w:w="2167" w:type="dxa"/>
          </w:tcPr>
          <w:p w:rsidR="00025667" w:rsidRDefault="00025667" w:rsidP="00AD031B">
            <w:r>
              <w:t>Chưa tích hợp với Backend</w:t>
            </w:r>
          </w:p>
        </w:tc>
      </w:tr>
      <w:tr w:rsidR="00025667" w:rsidTr="00025667">
        <w:tc>
          <w:tcPr>
            <w:tcW w:w="3431" w:type="dxa"/>
          </w:tcPr>
          <w:p w:rsidR="00025667" w:rsidRDefault="00025667" w:rsidP="00AD031B">
            <w:r>
              <w:t>Display Booking Status (Driver Home)</w:t>
            </w:r>
          </w:p>
        </w:tc>
        <w:tc>
          <w:tcPr>
            <w:tcW w:w="1749" w:type="dxa"/>
          </w:tcPr>
          <w:p w:rsidR="00025667" w:rsidRDefault="00025667" w:rsidP="00AD031B">
            <w:r>
              <w:t>Nhật</w:t>
            </w:r>
          </w:p>
        </w:tc>
        <w:tc>
          <w:tcPr>
            <w:tcW w:w="1732" w:type="dxa"/>
          </w:tcPr>
          <w:p w:rsidR="00025667" w:rsidRDefault="00025667" w:rsidP="00AD031B">
            <w:r>
              <w:t>31/01</w:t>
            </w:r>
          </w:p>
        </w:tc>
        <w:tc>
          <w:tcPr>
            <w:tcW w:w="857" w:type="dxa"/>
          </w:tcPr>
          <w:p w:rsidR="00025667" w:rsidRDefault="00025667" w:rsidP="00AD031B"/>
        </w:tc>
        <w:tc>
          <w:tcPr>
            <w:tcW w:w="2167" w:type="dxa"/>
          </w:tcPr>
          <w:p w:rsidR="00025667" w:rsidRDefault="00025667" w:rsidP="00AD031B">
            <w:r>
              <w:t>Chưa hoàn thiện</w:t>
            </w:r>
          </w:p>
        </w:tc>
      </w:tr>
      <w:tr w:rsidR="00025667" w:rsidTr="00025667">
        <w:tc>
          <w:tcPr>
            <w:tcW w:w="3431" w:type="dxa"/>
          </w:tcPr>
          <w:p w:rsidR="00025667" w:rsidRDefault="00025667" w:rsidP="00AD031B">
            <w:r>
              <w:t>Set môi trường bên Web để kết nối từ iOS</w:t>
            </w:r>
          </w:p>
        </w:tc>
        <w:tc>
          <w:tcPr>
            <w:tcW w:w="1749" w:type="dxa"/>
          </w:tcPr>
          <w:p w:rsidR="00025667" w:rsidRDefault="00025667" w:rsidP="00AD031B">
            <w:r>
              <w:t>Nhật</w:t>
            </w:r>
          </w:p>
        </w:tc>
        <w:tc>
          <w:tcPr>
            <w:tcW w:w="1732" w:type="dxa"/>
          </w:tcPr>
          <w:p w:rsidR="00025667" w:rsidRDefault="00025667" w:rsidP="00AD031B">
            <w:r>
              <w:t>31/01</w:t>
            </w:r>
          </w:p>
        </w:tc>
        <w:tc>
          <w:tcPr>
            <w:tcW w:w="857" w:type="dxa"/>
          </w:tcPr>
          <w:p w:rsidR="00025667" w:rsidRDefault="00025667" w:rsidP="00AD031B"/>
        </w:tc>
        <w:tc>
          <w:tcPr>
            <w:tcW w:w="2167" w:type="dxa"/>
          </w:tcPr>
          <w:p w:rsidR="00025667" w:rsidRDefault="00025667" w:rsidP="00AD031B">
            <w:r>
              <w:t>Chưa hoàn thiện</w:t>
            </w:r>
          </w:p>
        </w:tc>
      </w:tr>
      <w:tr w:rsidR="00025667" w:rsidTr="00025667">
        <w:tc>
          <w:tcPr>
            <w:tcW w:w="3431" w:type="dxa"/>
          </w:tcPr>
          <w:p w:rsidR="00025667" w:rsidRDefault="00025667" w:rsidP="00AD031B">
            <w:r>
              <w:t>Login of Rider</w:t>
            </w:r>
          </w:p>
        </w:tc>
        <w:tc>
          <w:tcPr>
            <w:tcW w:w="1749" w:type="dxa"/>
          </w:tcPr>
          <w:p w:rsidR="00025667" w:rsidRDefault="00025667" w:rsidP="00AD031B">
            <w:r>
              <w:t>Đạo</w:t>
            </w:r>
          </w:p>
        </w:tc>
        <w:tc>
          <w:tcPr>
            <w:tcW w:w="1732" w:type="dxa"/>
          </w:tcPr>
          <w:p w:rsidR="00025667" w:rsidRDefault="00025667" w:rsidP="00AD031B">
            <w:r>
              <w:t>31/01</w:t>
            </w:r>
          </w:p>
        </w:tc>
        <w:tc>
          <w:tcPr>
            <w:tcW w:w="857" w:type="dxa"/>
          </w:tcPr>
          <w:p w:rsidR="00025667" w:rsidRDefault="00025667" w:rsidP="00AD031B">
            <w:r>
              <w:t>Done</w:t>
            </w:r>
          </w:p>
        </w:tc>
        <w:tc>
          <w:tcPr>
            <w:tcW w:w="2167" w:type="dxa"/>
          </w:tcPr>
          <w:p w:rsidR="00025667" w:rsidRDefault="00025667" w:rsidP="00AD031B">
            <w:r>
              <w:t>Chưa tích hợp với Backend</w:t>
            </w:r>
          </w:p>
        </w:tc>
      </w:tr>
      <w:tr w:rsidR="00025667" w:rsidTr="00025667">
        <w:tc>
          <w:tcPr>
            <w:tcW w:w="3431" w:type="dxa"/>
          </w:tcPr>
          <w:p w:rsidR="00025667" w:rsidRDefault="00025667" w:rsidP="00AD031B">
            <w:r>
              <w:t>Display current Taxi (Rider Home)</w:t>
            </w:r>
          </w:p>
        </w:tc>
        <w:tc>
          <w:tcPr>
            <w:tcW w:w="1749" w:type="dxa"/>
          </w:tcPr>
          <w:p w:rsidR="00025667" w:rsidRDefault="00025667" w:rsidP="00AD031B">
            <w:r>
              <w:t>Đạo</w:t>
            </w:r>
          </w:p>
        </w:tc>
        <w:tc>
          <w:tcPr>
            <w:tcW w:w="1732" w:type="dxa"/>
          </w:tcPr>
          <w:p w:rsidR="00025667" w:rsidRDefault="00025667" w:rsidP="00AD031B">
            <w:r>
              <w:t>31/01</w:t>
            </w:r>
          </w:p>
        </w:tc>
        <w:tc>
          <w:tcPr>
            <w:tcW w:w="857" w:type="dxa"/>
          </w:tcPr>
          <w:p w:rsidR="00025667" w:rsidRDefault="00025667" w:rsidP="00AD031B"/>
        </w:tc>
        <w:tc>
          <w:tcPr>
            <w:tcW w:w="2167" w:type="dxa"/>
          </w:tcPr>
          <w:p w:rsidR="00025667" w:rsidRDefault="00DB520F" w:rsidP="00AD031B">
            <w:r>
              <w:t>Chưa tích hợp với Backend</w:t>
            </w:r>
          </w:p>
        </w:tc>
      </w:tr>
      <w:tr w:rsidR="00025667" w:rsidTr="00025667">
        <w:tc>
          <w:tcPr>
            <w:tcW w:w="3431" w:type="dxa"/>
          </w:tcPr>
          <w:p w:rsidR="00025667" w:rsidRDefault="00025667" w:rsidP="00AD031B">
            <w:r>
              <w:t>Booking taxi for Rider</w:t>
            </w:r>
          </w:p>
        </w:tc>
        <w:tc>
          <w:tcPr>
            <w:tcW w:w="1749" w:type="dxa"/>
          </w:tcPr>
          <w:p w:rsidR="00025667" w:rsidRDefault="00025667" w:rsidP="00AD031B">
            <w:r>
              <w:t>Đạo</w:t>
            </w:r>
          </w:p>
        </w:tc>
        <w:tc>
          <w:tcPr>
            <w:tcW w:w="1732" w:type="dxa"/>
          </w:tcPr>
          <w:p w:rsidR="00025667" w:rsidRDefault="00025667" w:rsidP="00AD031B">
            <w:r>
              <w:t>31/01</w:t>
            </w:r>
          </w:p>
        </w:tc>
        <w:tc>
          <w:tcPr>
            <w:tcW w:w="857" w:type="dxa"/>
          </w:tcPr>
          <w:p w:rsidR="00025667" w:rsidRDefault="00025667" w:rsidP="00AD031B"/>
        </w:tc>
        <w:tc>
          <w:tcPr>
            <w:tcW w:w="2167" w:type="dxa"/>
          </w:tcPr>
          <w:p w:rsidR="00025667" w:rsidRDefault="00DB520F" w:rsidP="00AD031B">
            <w:r>
              <w:t>Chưa hoàn thiện</w:t>
            </w:r>
          </w:p>
        </w:tc>
      </w:tr>
      <w:tr w:rsidR="00025667" w:rsidTr="00025667">
        <w:tc>
          <w:tcPr>
            <w:tcW w:w="3431" w:type="dxa"/>
          </w:tcPr>
          <w:p w:rsidR="00025667" w:rsidRDefault="00025667" w:rsidP="00AE0B3F">
            <w:r>
              <w:t>Create demo Register for Rider (</w:t>
            </w:r>
            <w:r w:rsidR="00AE0B3F">
              <w:t>kết nối</w:t>
            </w:r>
            <w:r>
              <w:t xml:space="preserve"> Hibernate)</w:t>
            </w:r>
          </w:p>
        </w:tc>
        <w:tc>
          <w:tcPr>
            <w:tcW w:w="1749" w:type="dxa"/>
          </w:tcPr>
          <w:p w:rsidR="00025667" w:rsidRDefault="00025667" w:rsidP="00AD031B">
            <w:r>
              <w:t>NamNH</w:t>
            </w:r>
          </w:p>
        </w:tc>
        <w:tc>
          <w:tcPr>
            <w:tcW w:w="1732" w:type="dxa"/>
          </w:tcPr>
          <w:p w:rsidR="00025667" w:rsidRDefault="00025667" w:rsidP="00AD031B">
            <w:r>
              <w:t>31/01</w:t>
            </w:r>
          </w:p>
        </w:tc>
        <w:tc>
          <w:tcPr>
            <w:tcW w:w="857" w:type="dxa"/>
          </w:tcPr>
          <w:p w:rsidR="00025667" w:rsidRDefault="00247769" w:rsidP="00AD031B">
            <w:r>
              <w:t>Done</w:t>
            </w:r>
          </w:p>
        </w:tc>
        <w:tc>
          <w:tcPr>
            <w:tcW w:w="2167" w:type="dxa"/>
          </w:tcPr>
          <w:p w:rsidR="00025667" w:rsidRDefault="00025667" w:rsidP="00AD031B"/>
        </w:tc>
      </w:tr>
      <w:tr w:rsidR="00025667" w:rsidTr="00025667">
        <w:tc>
          <w:tcPr>
            <w:tcW w:w="3431" w:type="dxa"/>
          </w:tcPr>
          <w:p w:rsidR="00025667" w:rsidRDefault="00025667" w:rsidP="00AD031B">
            <w:r>
              <w:t>Update screen definition for Mobile, Web screens</w:t>
            </w:r>
          </w:p>
        </w:tc>
        <w:tc>
          <w:tcPr>
            <w:tcW w:w="1749" w:type="dxa"/>
          </w:tcPr>
          <w:p w:rsidR="00025667" w:rsidRDefault="00025667" w:rsidP="00AD031B">
            <w:r>
              <w:t>Lâm</w:t>
            </w:r>
            <w:r>
              <w:t>LD</w:t>
            </w:r>
          </w:p>
        </w:tc>
        <w:tc>
          <w:tcPr>
            <w:tcW w:w="1732" w:type="dxa"/>
          </w:tcPr>
          <w:p w:rsidR="00025667" w:rsidRDefault="00025667" w:rsidP="00AD031B">
            <w:r>
              <w:t>31/01</w:t>
            </w:r>
          </w:p>
        </w:tc>
        <w:tc>
          <w:tcPr>
            <w:tcW w:w="857" w:type="dxa"/>
          </w:tcPr>
          <w:p w:rsidR="00025667" w:rsidRDefault="00025667" w:rsidP="00AD031B"/>
        </w:tc>
        <w:tc>
          <w:tcPr>
            <w:tcW w:w="2167" w:type="dxa"/>
          </w:tcPr>
          <w:p w:rsidR="00025667" w:rsidRDefault="00DB520F" w:rsidP="00AD031B">
            <w:r>
              <w:t xml:space="preserve">Chưa hoàn thiện phần </w:t>
            </w:r>
            <w:r w:rsidR="00E122A2">
              <w:t>Web Agent</w:t>
            </w:r>
            <w:r>
              <w:t>, cố gắng hoàn thiện sớm</w:t>
            </w:r>
          </w:p>
        </w:tc>
      </w:tr>
    </w:tbl>
    <w:p w:rsidR="009337E4" w:rsidRDefault="009337E4" w:rsidP="00C65890">
      <w:pPr>
        <w:pStyle w:val="ListParagraph"/>
        <w:ind w:left="90"/>
      </w:pPr>
    </w:p>
    <w:p w:rsidR="009337E4" w:rsidRDefault="009337E4" w:rsidP="00C65890">
      <w:pPr>
        <w:pStyle w:val="ListParagraph"/>
        <w:ind w:left="90"/>
      </w:pPr>
    </w:p>
    <w:p w:rsidR="00BE28E0" w:rsidRDefault="00BE28E0" w:rsidP="00BE28E0">
      <w:pPr>
        <w:rPr>
          <w:b/>
        </w:rPr>
      </w:pPr>
      <w:r>
        <w:rPr>
          <w:b/>
        </w:rPr>
        <w:t>B</w:t>
      </w:r>
      <w:r w:rsidRPr="00FF7DB5">
        <w:rPr>
          <w:b/>
        </w:rPr>
        <w:t xml:space="preserve">. </w:t>
      </w:r>
      <w:r>
        <w:rPr>
          <w:b/>
        </w:rPr>
        <w:t xml:space="preserve"> Android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7"/>
        <w:gridCol w:w="1482"/>
        <w:gridCol w:w="1468"/>
        <w:gridCol w:w="1101"/>
        <w:gridCol w:w="1980"/>
      </w:tblGrid>
      <w:tr w:rsidR="00E122A2" w:rsidRPr="002B2C58" w:rsidTr="00AD031B">
        <w:tc>
          <w:tcPr>
            <w:tcW w:w="3617" w:type="dxa"/>
            <w:shd w:val="clear" w:color="auto" w:fill="FDE9D9" w:themeFill="accent6" w:themeFillTint="33"/>
          </w:tcPr>
          <w:p w:rsidR="00E122A2" w:rsidRPr="002B2C58" w:rsidRDefault="00E122A2" w:rsidP="00AD031B">
            <w:pPr>
              <w:rPr>
                <w:b/>
              </w:rPr>
            </w:pPr>
            <w:r w:rsidRPr="002B2C58">
              <w:rPr>
                <w:b/>
              </w:rPr>
              <w:t>Task</w:t>
            </w:r>
          </w:p>
        </w:tc>
        <w:tc>
          <w:tcPr>
            <w:tcW w:w="1482" w:type="dxa"/>
            <w:shd w:val="clear" w:color="auto" w:fill="FDE9D9" w:themeFill="accent6" w:themeFillTint="33"/>
          </w:tcPr>
          <w:p w:rsidR="00E122A2" w:rsidRPr="002B2C58" w:rsidRDefault="00E122A2" w:rsidP="00AD031B">
            <w:pPr>
              <w:rPr>
                <w:b/>
              </w:rPr>
            </w:pPr>
            <w:r>
              <w:rPr>
                <w:b/>
              </w:rPr>
              <w:t>Doer</w:t>
            </w:r>
          </w:p>
        </w:tc>
        <w:tc>
          <w:tcPr>
            <w:tcW w:w="1468" w:type="dxa"/>
            <w:shd w:val="clear" w:color="auto" w:fill="FDE9D9" w:themeFill="accent6" w:themeFillTint="33"/>
          </w:tcPr>
          <w:p w:rsidR="00E122A2" w:rsidRDefault="00E122A2" w:rsidP="00AD031B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1101" w:type="dxa"/>
            <w:shd w:val="clear" w:color="auto" w:fill="FDE9D9" w:themeFill="accent6" w:themeFillTint="33"/>
          </w:tcPr>
          <w:p w:rsidR="00E122A2" w:rsidRPr="002B2C58" w:rsidRDefault="00E122A2" w:rsidP="00AD031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80" w:type="dxa"/>
            <w:shd w:val="clear" w:color="auto" w:fill="FDE9D9" w:themeFill="accent6" w:themeFillTint="33"/>
          </w:tcPr>
          <w:p w:rsidR="00E122A2" w:rsidRPr="002B2C58" w:rsidRDefault="00E122A2" w:rsidP="00AD031B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E122A2" w:rsidTr="00AD031B">
        <w:tc>
          <w:tcPr>
            <w:tcW w:w="3617" w:type="dxa"/>
          </w:tcPr>
          <w:p w:rsidR="00E122A2" w:rsidRDefault="00E122A2" w:rsidP="00AD031B">
            <w:r>
              <w:t>Modify Hibernate Mapping</w:t>
            </w:r>
          </w:p>
        </w:tc>
        <w:tc>
          <w:tcPr>
            <w:tcW w:w="1482" w:type="dxa"/>
          </w:tcPr>
          <w:p w:rsidR="00E122A2" w:rsidRDefault="00E122A2" w:rsidP="00AD031B">
            <w:r>
              <w:t>HaTH</w:t>
            </w:r>
          </w:p>
        </w:tc>
        <w:tc>
          <w:tcPr>
            <w:tcW w:w="1468" w:type="dxa"/>
          </w:tcPr>
          <w:p w:rsidR="00E122A2" w:rsidRDefault="00E122A2" w:rsidP="00AD031B">
            <w:r>
              <w:t>31/01/2015</w:t>
            </w:r>
          </w:p>
        </w:tc>
        <w:tc>
          <w:tcPr>
            <w:tcW w:w="1101" w:type="dxa"/>
          </w:tcPr>
          <w:p w:rsidR="00E122A2" w:rsidRDefault="00E122A2" w:rsidP="00AD031B">
            <w:r>
              <w:t>Done</w:t>
            </w:r>
          </w:p>
        </w:tc>
        <w:tc>
          <w:tcPr>
            <w:tcW w:w="1980" w:type="dxa"/>
          </w:tcPr>
          <w:p w:rsidR="00E122A2" w:rsidRDefault="00E122A2" w:rsidP="00AD031B">
            <w:r>
              <w:t>Create tables for Agent</w:t>
            </w:r>
          </w:p>
        </w:tc>
      </w:tr>
      <w:tr w:rsidR="00E122A2" w:rsidTr="00AD031B">
        <w:tc>
          <w:tcPr>
            <w:tcW w:w="3617" w:type="dxa"/>
          </w:tcPr>
          <w:p w:rsidR="00E122A2" w:rsidRDefault="00E122A2" w:rsidP="00AD031B">
            <w:r>
              <w:t>Create demo Spring RESTFul JSON Web Service</w:t>
            </w:r>
          </w:p>
        </w:tc>
        <w:tc>
          <w:tcPr>
            <w:tcW w:w="1482" w:type="dxa"/>
          </w:tcPr>
          <w:p w:rsidR="00E122A2" w:rsidRDefault="00E122A2" w:rsidP="00AD031B">
            <w:r>
              <w:t>HaTH</w:t>
            </w:r>
          </w:p>
        </w:tc>
        <w:tc>
          <w:tcPr>
            <w:tcW w:w="1468" w:type="dxa"/>
          </w:tcPr>
          <w:p w:rsidR="00E122A2" w:rsidRDefault="00E122A2" w:rsidP="00AD031B">
            <w:r>
              <w:t>31/01/2015</w:t>
            </w:r>
          </w:p>
        </w:tc>
        <w:tc>
          <w:tcPr>
            <w:tcW w:w="1101" w:type="dxa"/>
          </w:tcPr>
          <w:p w:rsidR="00E122A2" w:rsidRDefault="00E122A2" w:rsidP="00AD031B">
            <w:r>
              <w:t>Done</w:t>
            </w:r>
          </w:p>
        </w:tc>
        <w:tc>
          <w:tcPr>
            <w:tcW w:w="1980" w:type="dxa"/>
          </w:tcPr>
          <w:p w:rsidR="00E122A2" w:rsidRDefault="00E122A2" w:rsidP="00AD031B"/>
        </w:tc>
      </w:tr>
      <w:tr w:rsidR="00E122A2" w:rsidTr="00AD031B">
        <w:tc>
          <w:tcPr>
            <w:tcW w:w="3617" w:type="dxa"/>
          </w:tcPr>
          <w:p w:rsidR="00E122A2" w:rsidRDefault="00E122A2" w:rsidP="00AD031B">
            <w:r>
              <w:t>Create demo cho chuc Driver Register</w:t>
            </w:r>
          </w:p>
        </w:tc>
        <w:tc>
          <w:tcPr>
            <w:tcW w:w="1482" w:type="dxa"/>
          </w:tcPr>
          <w:p w:rsidR="00E122A2" w:rsidRDefault="00E122A2" w:rsidP="00AD031B">
            <w:r>
              <w:t>DuongDQ</w:t>
            </w:r>
          </w:p>
        </w:tc>
        <w:tc>
          <w:tcPr>
            <w:tcW w:w="1468" w:type="dxa"/>
          </w:tcPr>
          <w:p w:rsidR="00E122A2" w:rsidRDefault="00E122A2" w:rsidP="00AD031B">
            <w:r>
              <w:t>31/01/2015</w:t>
            </w:r>
          </w:p>
        </w:tc>
        <w:tc>
          <w:tcPr>
            <w:tcW w:w="1101" w:type="dxa"/>
          </w:tcPr>
          <w:p w:rsidR="00E122A2" w:rsidRDefault="00156BCA" w:rsidP="00AD031B">
            <w:r>
              <w:t>Done</w:t>
            </w:r>
          </w:p>
        </w:tc>
        <w:tc>
          <w:tcPr>
            <w:tcW w:w="1980" w:type="dxa"/>
          </w:tcPr>
          <w:p w:rsidR="00E122A2" w:rsidRDefault="00E122A2" w:rsidP="00AD031B">
            <w:r>
              <w:t>Hoan thanh ket noi voi co du lieu</w:t>
            </w:r>
          </w:p>
        </w:tc>
      </w:tr>
      <w:tr w:rsidR="00E122A2" w:rsidTr="00AD031B">
        <w:tc>
          <w:tcPr>
            <w:tcW w:w="3617" w:type="dxa"/>
          </w:tcPr>
          <w:p w:rsidR="00E122A2" w:rsidRDefault="00E122A2" w:rsidP="00AD031B">
            <w:r>
              <w:t xml:space="preserve">Change all design screens cua Web App (Agent , Driver, Riders) to JSF Pages </w:t>
            </w:r>
          </w:p>
        </w:tc>
        <w:tc>
          <w:tcPr>
            <w:tcW w:w="1482" w:type="dxa"/>
          </w:tcPr>
          <w:p w:rsidR="00E122A2" w:rsidRDefault="00E122A2" w:rsidP="00AD031B">
            <w:r>
              <w:t>QuanTC</w:t>
            </w:r>
          </w:p>
        </w:tc>
        <w:tc>
          <w:tcPr>
            <w:tcW w:w="1468" w:type="dxa"/>
          </w:tcPr>
          <w:p w:rsidR="00E122A2" w:rsidRDefault="00E122A2" w:rsidP="00AD031B">
            <w:r>
              <w:t>31/01/2015</w:t>
            </w:r>
          </w:p>
        </w:tc>
        <w:tc>
          <w:tcPr>
            <w:tcW w:w="1101" w:type="dxa"/>
          </w:tcPr>
          <w:p w:rsidR="00E122A2" w:rsidRDefault="00E122A2" w:rsidP="00AD031B">
            <w:r>
              <w:t>Done</w:t>
            </w:r>
          </w:p>
        </w:tc>
        <w:tc>
          <w:tcPr>
            <w:tcW w:w="1980" w:type="dxa"/>
          </w:tcPr>
          <w:p w:rsidR="00E122A2" w:rsidRDefault="00E122A2" w:rsidP="00AD031B">
            <w:r>
              <w:t>Tao flows cho cac screens</w:t>
            </w:r>
          </w:p>
        </w:tc>
      </w:tr>
      <w:tr w:rsidR="00E122A2" w:rsidTr="00AD031B">
        <w:tc>
          <w:tcPr>
            <w:tcW w:w="3617" w:type="dxa"/>
          </w:tcPr>
          <w:p w:rsidR="00E122A2" w:rsidRDefault="00E122A2" w:rsidP="00AD031B">
            <w:r>
              <w:t>Build Screens for Drivers</w:t>
            </w:r>
          </w:p>
        </w:tc>
        <w:tc>
          <w:tcPr>
            <w:tcW w:w="1482" w:type="dxa"/>
          </w:tcPr>
          <w:p w:rsidR="00E122A2" w:rsidRDefault="00E122A2" w:rsidP="00AD031B">
            <w:r>
              <w:t>HieuDT</w:t>
            </w:r>
          </w:p>
        </w:tc>
        <w:tc>
          <w:tcPr>
            <w:tcW w:w="1468" w:type="dxa"/>
          </w:tcPr>
          <w:p w:rsidR="00E122A2" w:rsidRDefault="00E122A2" w:rsidP="00AD031B">
            <w:r>
              <w:t>31/01/2015</w:t>
            </w:r>
          </w:p>
        </w:tc>
        <w:tc>
          <w:tcPr>
            <w:tcW w:w="1101" w:type="dxa"/>
          </w:tcPr>
          <w:p w:rsidR="00E122A2" w:rsidRDefault="002638B1" w:rsidP="00AD031B">
            <w:r>
              <w:t>Done</w:t>
            </w:r>
          </w:p>
        </w:tc>
        <w:tc>
          <w:tcPr>
            <w:tcW w:w="1980" w:type="dxa"/>
          </w:tcPr>
          <w:p w:rsidR="00E122A2" w:rsidRDefault="00E122A2" w:rsidP="00AD031B">
            <w:r>
              <w:t>Chu y cac flows cua screens</w:t>
            </w:r>
          </w:p>
        </w:tc>
      </w:tr>
      <w:tr w:rsidR="00E122A2" w:rsidTr="00AD031B">
        <w:tc>
          <w:tcPr>
            <w:tcW w:w="3617" w:type="dxa"/>
          </w:tcPr>
          <w:p w:rsidR="00E122A2" w:rsidRDefault="00E122A2" w:rsidP="00AD031B">
            <w:r>
              <w:t>Build screens for Riders</w:t>
            </w:r>
          </w:p>
        </w:tc>
        <w:tc>
          <w:tcPr>
            <w:tcW w:w="1482" w:type="dxa"/>
          </w:tcPr>
          <w:p w:rsidR="00E122A2" w:rsidRDefault="00E122A2" w:rsidP="00AD031B">
            <w:r>
              <w:t>TuanDN</w:t>
            </w:r>
          </w:p>
        </w:tc>
        <w:tc>
          <w:tcPr>
            <w:tcW w:w="1468" w:type="dxa"/>
          </w:tcPr>
          <w:p w:rsidR="00E122A2" w:rsidRDefault="00E122A2" w:rsidP="00AD031B">
            <w:r>
              <w:t>31/01/2015</w:t>
            </w:r>
          </w:p>
        </w:tc>
        <w:tc>
          <w:tcPr>
            <w:tcW w:w="1101" w:type="dxa"/>
          </w:tcPr>
          <w:p w:rsidR="00E122A2" w:rsidRDefault="00E122A2" w:rsidP="00AD031B">
            <w:r>
              <w:t>Done</w:t>
            </w:r>
          </w:p>
        </w:tc>
        <w:tc>
          <w:tcPr>
            <w:tcW w:w="1980" w:type="dxa"/>
          </w:tcPr>
          <w:p w:rsidR="00E122A2" w:rsidRDefault="00E122A2" w:rsidP="00AD031B">
            <w:r>
              <w:t xml:space="preserve">Chu y cac flows </w:t>
            </w:r>
            <w:r>
              <w:lastRenderedPageBreak/>
              <w:t>cua screens</w:t>
            </w:r>
          </w:p>
        </w:tc>
      </w:tr>
      <w:tr w:rsidR="00E122A2" w:rsidTr="00AD031B">
        <w:tc>
          <w:tcPr>
            <w:tcW w:w="3617" w:type="dxa"/>
          </w:tcPr>
          <w:p w:rsidR="00E122A2" w:rsidRDefault="00E122A2" w:rsidP="00AD031B">
            <w:r>
              <w:lastRenderedPageBreak/>
              <w:t>Bao cao 1</w:t>
            </w:r>
          </w:p>
        </w:tc>
        <w:tc>
          <w:tcPr>
            <w:tcW w:w="1482" w:type="dxa"/>
          </w:tcPr>
          <w:p w:rsidR="00E122A2" w:rsidRDefault="00E122A2" w:rsidP="00AD031B">
            <w:r>
              <w:t>TuanDN</w:t>
            </w:r>
          </w:p>
        </w:tc>
        <w:tc>
          <w:tcPr>
            <w:tcW w:w="1468" w:type="dxa"/>
          </w:tcPr>
          <w:p w:rsidR="00E122A2" w:rsidRDefault="00E122A2" w:rsidP="00AD031B">
            <w:r>
              <w:t>31/01/2015</w:t>
            </w:r>
          </w:p>
        </w:tc>
        <w:tc>
          <w:tcPr>
            <w:tcW w:w="1101" w:type="dxa"/>
          </w:tcPr>
          <w:p w:rsidR="00E122A2" w:rsidRDefault="005454A9" w:rsidP="00AD031B">
            <w:r>
              <w:t>Done</w:t>
            </w:r>
          </w:p>
        </w:tc>
        <w:tc>
          <w:tcPr>
            <w:tcW w:w="1980" w:type="dxa"/>
          </w:tcPr>
          <w:p w:rsidR="00E122A2" w:rsidRDefault="00E122A2" w:rsidP="00AD031B"/>
        </w:tc>
      </w:tr>
      <w:tr w:rsidR="00E122A2" w:rsidTr="00AD031B">
        <w:tc>
          <w:tcPr>
            <w:tcW w:w="3617" w:type="dxa"/>
          </w:tcPr>
          <w:p w:rsidR="00E122A2" w:rsidRDefault="00E122A2" w:rsidP="00AD031B">
            <w:r>
              <w:t>Bao cao 2</w:t>
            </w:r>
          </w:p>
        </w:tc>
        <w:tc>
          <w:tcPr>
            <w:tcW w:w="1482" w:type="dxa"/>
          </w:tcPr>
          <w:p w:rsidR="00E122A2" w:rsidRDefault="00E122A2" w:rsidP="00AD031B">
            <w:r>
              <w:t>DuongDQ</w:t>
            </w:r>
          </w:p>
        </w:tc>
        <w:tc>
          <w:tcPr>
            <w:tcW w:w="1468" w:type="dxa"/>
          </w:tcPr>
          <w:p w:rsidR="00E122A2" w:rsidRDefault="00E122A2" w:rsidP="00AD031B">
            <w:r>
              <w:t>31/01/2015</w:t>
            </w:r>
          </w:p>
        </w:tc>
        <w:tc>
          <w:tcPr>
            <w:tcW w:w="1101" w:type="dxa"/>
          </w:tcPr>
          <w:p w:rsidR="00E122A2" w:rsidRDefault="005454A9" w:rsidP="00AD031B">
            <w:r>
              <w:t>Done</w:t>
            </w:r>
          </w:p>
        </w:tc>
        <w:tc>
          <w:tcPr>
            <w:tcW w:w="1980" w:type="dxa"/>
          </w:tcPr>
          <w:p w:rsidR="00E122A2" w:rsidRDefault="00E122A2" w:rsidP="00AD031B"/>
        </w:tc>
      </w:tr>
    </w:tbl>
    <w:p w:rsidR="00BE28E0" w:rsidRPr="00FF7DB5" w:rsidRDefault="00BE28E0" w:rsidP="00BE28E0">
      <w:pPr>
        <w:rPr>
          <w:b/>
        </w:rPr>
      </w:pPr>
    </w:p>
    <w:p w:rsidR="00BE28E0" w:rsidRDefault="00BE28E0" w:rsidP="00C65890">
      <w:pPr>
        <w:pStyle w:val="ListParagraph"/>
        <w:ind w:left="90"/>
      </w:pPr>
    </w:p>
    <w:p w:rsidR="004E5347" w:rsidRDefault="004E5347" w:rsidP="00FA490C"/>
    <w:p w:rsidR="002B2C58" w:rsidRDefault="00FA490C" w:rsidP="00FA490C">
      <w:pPr>
        <w:rPr>
          <w:b/>
        </w:rPr>
      </w:pPr>
      <w:r w:rsidRPr="00B1310B">
        <w:rPr>
          <w:b/>
        </w:rPr>
        <w:t>2. Plan for the next week</w:t>
      </w:r>
    </w:p>
    <w:p w:rsidR="00972979" w:rsidRDefault="00972979" w:rsidP="00FA490C">
      <w:pPr>
        <w:rPr>
          <w:b/>
        </w:rPr>
      </w:pPr>
      <w:r>
        <w:rPr>
          <w:b/>
        </w:rPr>
        <w:t>A. iOS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1"/>
        <w:gridCol w:w="1749"/>
        <w:gridCol w:w="1732"/>
        <w:gridCol w:w="857"/>
        <w:gridCol w:w="1969"/>
      </w:tblGrid>
      <w:tr w:rsidR="00156BCA" w:rsidRPr="002B2C58" w:rsidTr="00156BCA">
        <w:tc>
          <w:tcPr>
            <w:tcW w:w="3431" w:type="dxa"/>
            <w:shd w:val="clear" w:color="auto" w:fill="FDE9D9" w:themeFill="accent6" w:themeFillTint="33"/>
          </w:tcPr>
          <w:p w:rsidR="00156BCA" w:rsidRPr="002B2C58" w:rsidRDefault="00156BCA" w:rsidP="00AD031B">
            <w:pPr>
              <w:rPr>
                <w:b/>
              </w:rPr>
            </w:pPr>
            <w:r w:rsidRPr="002B2C58">
              <w:rPr>
                <w:b/>
              </w:rPr>
              <w:t>Task</w:t>
            </w:r>
          </w:p>
        </w:tc>
        <w:tc>
          <w:tcPr>
            <w:tcW w:w="1749" w:type="dxa"/>
            <w:shd w:val="clear" w:color="auto" w:fill="FDE9D9" w:themeFill="accent6" w:themeFillTint="33"/>
          </w:tcPr>
          <w:p w:rsidR="00156BCA" w:rsidRPr="002B2C58" w:rsidRDefault="00156BCA" w:rsidP="00AD031B">
            <w:pPr>
              <w:rPr>
                <w:b/>
              </w:rPr>
            </w:pPr>
            <w:r>
              <w:rPr>
                <w:b/>
              </w:rPr>
              <w:t>Doer</w:t>
            </w:r>
          </w:p>
        </w:tc>
        <w:tc>
          <w:tcPr>
            <w:tcW w:w="1732" w:type="dxa"/>
            <w:shd w:val="clear" w:color="auto" w:fill="FDE9D9" w:themeFill="accent6" w:themeFillTint="33"/>
          </w:tcPr>
          <w:p w:rsidR="00156BCA" w:rsidRPr="002B2C58" w:rsidRDefault="00156BCA" w:rsidP="00AD031B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857" w:type="dxa"/>
            <w:shd w:val="clear" w:color="auto" w:fill="FDE9D9" w:themeFill="accent6" w:themeFillTint="33"/>
          </w:tcPr>
          <w:p w:rsidR="00156BCA" w:rsidRDefault="00156BCA" w:rsidP="00AD031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69" w:type="dxa"/>
            <w:shd w:val="clear" w:color="auto" w:fill="FDE9D9" w:themeFill="accent6" w:themeFillTint="33"/>
          </w:tcPr>
          <w:p w:rsidR="00156BCA" w:rsidRDefault="00156BCA" w:rsidP="00AD031B">
            <w:pPr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56BCA" w:rsidTr="000F5509">
        <w:trPr>
          <w:trHeight w:val="620"/>
        </w:trPr>
        <w:tc>
          <w:tcPr>
            <w:tcW w:w="3431" w:type="dxa"/>
          </w:tcPr>
          <w:p w:rsidR="00156BCA" w:rsidRDefault="000F5509" w:rsidP="00AD031B">
            <w:r>
              <w:t>Create demo cho chuc Driver Register</w:t>
            </w:r>
          </w:p>
        </w:tc>
        <w:tc>
          <w:tcPr>
            <w:tcW w:w="1749" w:type="dxa"/>
          </w:tcPr>
          <w:p w:rsidR="00156BCA" w:rsidRDefault="000F5509" w:rsidP="00AD031B">
            <w:r>
              <w:t>Nam</w:t>
            </w:r>
          </w:p>
        </w:tc>
        <w:tc>
          <w:tcPr>
            <w:tcW w:w="1732" w:type="dxa"/>
          </w:tcPr>
          <w:p w:rsidR="00156BCA" w:rsidRDefault="000F5509" w:rsidP="00AD031B">
            <w:r>
              <w:t>07/02/2015</w:t>
            </w:r>
          </w:p>
        </w:tc>
        <w:tc>
          <w:tcPr>
            <w:tcW w:w="857" w:type="dxa"/>
          </w:tcPr>
          <w:p w:rsidR="00156BCA" w:rsidRDefault="00156BCA" w:rsidP="00AD031B"/>
        </w:tc>
        <w:tc>
          <w:tcPr>
            <w:tcW w:w="1969" w:type="dxa"/>
          </w:tcPr>
          <w:p w:rsidR="00156BCA" w:rsidRDefault="00156BCA" w:rsidP="00AD031B"/>
        </w:tc>
      </w:tr>
      <w:tr w:rsidR="000F5509" w:rsidTr="00156BCA">
        <w:tc>
          <w:tcPr>
            <w:tcW w:w="3431" w:type="dxa"/>
          </w:tcPr>
          <w:p w:rsidR="000F5509" w:rsidRDefault="000F5509" w:rsidP="000F5509">
            <w:r>
              <w:t>Login function + Home</w:t>
            </w:r>
          </w:p>
        </w:tc>
        <w:tc>
          <w:tcPr>
            <w:tcW w:w="1749" w:type="dxa"/>
          </w:tcPr>
          <w:p w:rsidR="000F5509" w:rsidRDefault="000F5509" w:rsidP="000F5509">
            <w:r>
              <w:t>Nhật</w:t>
            </w:r>
          </w:p>
        </w:tc>
        <w:tc>
          <w:tcPr>
            <w:tcW w:w="1732" w:type="dxa"/>
          </w:tcPr>
          <w:p w:rsidR="000F5509" w:rsidRDefault="000F5509" w:rsidP="000F5509">
            <w:r w:rsidRPr="006170E0">
              <w:t>07/02/2015</w:t>
            </w:r>
          </w:p>
        </w:tc>
        <w:tc>
          <w:tcPr>
            <w:tcW w:w="857" w:type="dxa"/>
          </w:tcPr>
          <w:p w:rsidR="000F5509" w:rsidRDefault="000F5509" w:rsidP="000F5509"/>
        </w:tc>
        <w:tc>
          <w:tcPr>
            <w:tcW w:w="1969" w:type="dxa"/>
          </w:tcPr>
          <w:p w:rsidR="000F5509" w:rsidRDefault="000F5509" w:rsidP="000F5509"/>
        </w:tc>
      </w:tr>
      <w:tr w:rsidR="000F5509" w:rsidTr="00156BCA">
        <w:tc>
          <w:tcPr>
            <w:tcW w:w="3431" w:type="dxa"/>
          </w:tcPr>
          <w:p w:rsidR="000F5509" w:rsidRDefault="000F5509" w:rsidP="000F5509">
            <w:r>
              <w:t>Display Booking Status (Driver Home)</w:t>
            </w:r>
          </w:p>
        </w:tc>
        <w:tc>
          <w:tcPr>
            <w:tcW w:w="1749" w:type="dxa"/>
          </w:tcPr>
          <w:p w:rsidR="000F5509" w:rsidRDefault="000F5509" w:rsidP="000F5509">
            <w:r>
              <w:t>Nhật</w:t>
            </w:r>
          </w:p>
        </w:tc>
        <w:tc>
          <w:tcPr>
            <w:tcW w:w="1732" w:type="dxa"/>
          </w:tcPr>
          <w:p w:rsidR="000F5509" w:rsidRDefault="000F5509" w:rsidP="000F5509">
            <w:r w:rsidRPr="006170E0">
              <w:t>07/02/2015</w:t>
            </w:r>
          </w:p>
        </w:tc>
        <w:tc>
          <w:tcPr>
            <w:tcW w:w="857" w:type="dxa"/>
          </w:tcPr>
          <w:p w:rsidR="000F5509" w:rsidRDefault="000F5509" w:rsidP="000F5509"/>
        </w:tc>
        <w:tc>
          <w:tcPr>
            <w:tcW w:w="1969" w:type="dxa"/>
          </w:tcPr>
          <w:p w:rsidR="000F5509" w:rsidRDefault="000F5509" w:rsidP="000F5509"/>
        </w:tc>
      </w:tr>
      <w:tr w:rsidR="000F5509" w:rsidTr="00156BCA">
        <w:tc>
          <w:tcPr>
            <w:tcW w:w="3431" w:type="dxa"/>
          </w:tcPr>
          <w:p w:rsidR="000F5509" w:rsidRDefault="000F5509" w:rsidP="000F5509">
            <w:r>
              <w:t>Set môi trường bên Web để kết nối từ iOS</w:t>
            </w:r>
          </w:p>
        </w:tc>
        <w:tc>
          <w:tcPr>
            <w:tcW w:w="1749" w:type="dxa"/>
          </w:tcPr>
          <w:p w:rsidR="000F5509" w:rsidRDefault="000F5509" w:rsidP="000F5509">
            <w:r>
              <w:t>Nhật</w:t>
            </w:r>
          </w:p>
        </w:tc>
        <w:tc>
          <w:tcPr>
            <w:tcW w:w="1732" w:type="dxa"/>
          </w:tcPr>
          <w:p w:rsidR="000F5509" w:rsidRDefault="000F5509" w:rsidP="000F5509">
            <w:r w:rsidRPr="006170E0">
              <w:t>07/02/2015</w:t>
            </w:r>
          </w:p>
        </w:tc>
        <w:tc>
          <w:tcPr>
            <w:tcW w:w="857" w:type="dxa"/>
          </w:tcPr>
          <w:p w:rsidR="000F5509" w:rsidRDefault="000F5509" w:rsidP="000F5509"/>
        </w:tc>
        <w:tc>
          <w:tcPr>
            <w:tcW w:w="1969" w:type="dxa"/>
          </w:tcPr>
          <w:p w:rsidR="000F5509" w:rsidRDefault="000F5509" w:rsidP="000F5509"/>
        </w:tc>
      </w:tr>
      <w:tr w:rsidR="000F5509" w:rsidTr="00156BCA">
        <w:tc>
          <w:tcPr>
            <w:tcW w:w="3431" w:type="dxa"/>
          </w:tcPr>
          <w:p w:rsidR="000F5509" w:rsidRDefault="000F5509" w:rsidP="000F5509">
            <w:r>
              <w:t>Login of Rider</w:t>
            </w:r>
          </w:p>
        </w:tc>
        <w:tc>
          <w:tcPr>
            <w:tcW w:w="1749" w:type="dxa"/>
          </w:tcPr>
          <w:p w:rsidR="000F5509" w:rsidRDefault="000F5509" w:rsidP="000F5509">
            <w:r>
              <w:t>Đạo</w:t>
            </w:r>
          </w:p>
        </w:tc>
        <w:tc>
          <w:tcPr>
            <w:tcW w:w="1732" w:type="dxa"/>
          </w:tcPr>
          <w:p w:rsidR="000F5509" w:rsidRDefault="000F5509" w:rsidP="000F5509">
            <w:r w:rsidRPr="006170E0">
              <w:t>07/02/2015</w:t>
            </w:r>
          </w:p>
        </w:tc>
        <w:tc>
          <w:tcPr>
            <w:tcW w:w="857" w:type="dxa"/>
          </w:tcPr>
          <w:p w:rsidR="000F5509" w:rsidRDefault="000F5509" w:rsidP="000F5509"/>
        </w:tc>
        <w:tc>
          <w:tcPr>
            <w:tcW w:w="1969" w:type="dxa"/>
          </w:tcPr>
          <w:p w:rsidR="000F5509" w:rsidRDefault="000F5509" w:rsidP="000F5509"/>
        </w:tc>
      </w:tr>
      <w:tr w:rsidR="000F5509" w:rsidTr="00156BCA">
        <w:tc>
          <w:tcPr>
            <w:tcW w:w="3431" w:type="dxa"/>
          </w:tcPr>
          <w:p w:rsidR="000F5509" w:rsidRDefault="000F5509" w:rsidP="000F5509">
            <w:r>
              <w:t>Display current Taxi (Rider Home)</w:t>
            </w:r>
          </w:p>
        </w:tc>
        <w:tc>
          <w:tcPr>
            <w:tcW w:w="1749" w:type="dxa"/>
          </w:tcPr>
          <w:p w:rsidR="000F5509" w:rsidRDefault="000F5509" w:rsidP="000F5509">
            <w:r>
              <w:t>Đạo</w:t>
            </w:r>
          </w:p>
        </w:tc>
        <w:tc>
          <w:tcPr>
            <w:tcW w:w="1732" w:type="dxa"/>
          </w:tcPr>
          <w:p w:rsidR="000F5509" w:rsidRDefault="000F5509" w:rsidP="000F5509">
            <w:r w:rsidRPr="006170E0">
              <w:t>07/02/2015</w:t>
            </w:r>
          </w:p>
        </w:tc>
        <w:tc>
          <w:tcPr>
            <w:tcW w:w="857" w:type="dxa"/>
          </w:tcPr>
          <w:p w:rsidR="000F5509" w:rsidRDefault="000F5509" w:rsidP="000F5509"/>
        </w:tc>
        <w:tc>
          <w:tcPr>
            <w:tcW w:w="1969" w:type="dxa"/>
          </w:tcPr>
          <w:p w:rsidR="000F5509" w:rsidRDefault="000F5509" w:rsidP="000F5509"/>
        </w:tc>
      </w:tr>
      <w:tr w:rsidR="000F5509" w:rsidTr="00156BCA">
        <w:tc>
          <w:tcPr>
            <w:tcW w:w="3431" w:type="dxa"/>
          </w:tcPr>
          <w:p w:rsidR="000F5509" w:rsidRDefault="000F5509" w:rsidP="000F5509">
            <w:r>
              <w:t>Update screen definition for Mobile, Web screens</w:t>
            </w:r>
          </w:p>
        </w:tc>
        <w:tc>
          <w:tcPr>
            <w:tcW w:w="1749" w:type="dxa"/>
          </w:tcPr>
          <w:p w:rsidR="000F5509" w:rsidRDefault="000F5509" w:rsidP="000F5509">
            <w:r>
              <w:t>Lâm</w:t>
            </w:r>
          </w:p>
        </w:tc>
        <w:tc>
          <w:tcPr>
            <w:tcW w:w="1732" w:type="dxa"/>
          </w:tcPr>
          <w:p w:rsidR="000F5509" w:rsidRDefault="000F5509" w:rsidP="000F5509">
            <w:r w:rsidRPr="006170E0">
              <w:t>07/02/2015</w:t>
            </w:r>
          </w:p>
        </w:tc>
        <w:tc>
          <w:tcPr>
            <w:tcW w:w="857" w:type="dxa"/>
          </w:tcPr>
          <w:p w:rsidR="000F5509" w:rsidRDefault="000F5509" w:rsidP="000F5509"/>
        </w:tc>
        <w:tc>
          <w:tcPr>
            <w:tcW w:w="1969" w:type="dxa"/>
          </w:tcPr>
          <w:p w:rsidR="000F5509" w:rsidRDefault="000F5509" w:rsidP="000F5509"/>
        </w:tc>
      </w:tr>
      <w:tr w:rsidR="00156BCA" w:rsidTr="00156BCA">
        <w:tc>
          <w:tcPr>
            <w:tcW w:w="3431" w:type="dxa"/>
          </w:tcPr>
          <w:p w:rsidR="00156BCA" w:rsidRDefault="00156BCA" w:rsidP="00AD031B"/>
        </w:tc>
        <w:tc>
          <w:tcPr>
            <w:tcW w:w="1749" w:type="dxa"/>
          </w:tcPr>
          <w:p w:rsidR="00156BCA" w:rsidRDefault="00156BCA" w:rsidP="00AD031B"/>
        </w:tc>
        <w:tc>
          <w:tcPr>
            <w:tcW w:w="1732" w:type="dxa"/>
          </w:tcPr>
          <w:p w:rsidR="00156BCA" w:rsidRDefault="00156BCA" w:rsidP="00AD031B"/>
        </w:tc>
        <w:tc>
          <w:tcPr>
            <w:tcW w:w="857" w:type="dxa"/>
          </w:tcPr>
          <w:p w:rsidR="00156BCA" w:rsidRDefault="00156BCA" w:rsidP="00AD031B"/>
        </w:tc>
        <w:tc>
          <w:tcPr>
            <w:tcW w:w="1969" w:type="dxa"/>
          </w:tcPr>
          <w:p w:rsidR="00156BCA" w:rsidRDefault="00156BCA" w:rsidP="00AD031B"/>
        </w:tc>
      </w:tr>
    </w:tbl>
    <w:p w:rsidR="00972979" w:rsidRPr="00B1310B" w:rsidRDefault="00972979" w:rsidP="00FA490C">
      <w:pPr>
        <w:rPr>
          <w:b/>
        </w:rPr>
      </w:pPr>
    </w:p>
    <w:p w:rsidR="002B2C58" w:rsidRDefault="002B2C58" w:rsidP="00FA490C"/>
    <w:p w:rsidR="00BF414B" w:rsidRPr="00BF414B" w:rsidRDefault="00BF414B" w:rsidP="00FA490C">
      <w:pPr>
        <w:rPr>
          <w:b/>
        </w:rPr>
      </w:pPr>
      <w:r w:rsidRPr="00BF414B">
        <w:rPr>
          <w:b/>
        </w:rPr>
        <w:t>B. Android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7"/>
        <w:gridCol w:w="1482"/>
        <w:gridCol w:w="1468"/>
        <w:gridCol w:w="1101"/>
        <w:gridCol w:w="2070"/>
      </w:tblGrid>
      <w:tr w:rsidR="00AE0B3F" w:rsidRPr="002B2C58" w:rsidTr="00156BCA">
        <w:tc>
          <w:tcPr>
            <w:tcW w:w="3617" w:type="dxa"/>
            <w:shd w:val="clear" w:color="auto" w:fill="FDE9D9" w:themeFill="accent6" w:themeFillTint="33"/>
          </w:tcPr>
          <w:p w:rsidR="00AE0B3F" w:rsidRPr="002B2C58" w:rsidRDefault="00AE0B3F" w:rsidP="00AD031B">
            <w:pPr>
              <w:rPr>
                <w:b/>
              </w:rPr>
            </w:pPr>
            <w:r w:rsidRPr="002B2C58">
              <w:rPr>
                <w:b/>
              </w:rPr>
              <w:t>Task</w:t>
            </w:r>
          </w:p>
        </w:tc>
        <w:tc>
          <w:tcPr>
            <w:tcW w:w="1482" w:type="dxa"/>
            <w:shd w:val="clear" w:color="auto" w:fill="FDE9D9" w:themeFill="accent6" w:themeFillTint="33"/>
          </w:tcPr>
          <w:p w:rsidR="00AE0B3F" w:rsidRPr="002B2C58" w:rsidRDefault="00AE0B3F" w:rsidP="00AD031B">
            <w:pPr>
              <w:rPr>
                <w:b/>
              </w:rPr>
            </w:pPr>
            <w:r>
              <w:rPr>
                <w:b/>
              </w:rPr>
              <w:t>Doer</w:t>
            </w:r>
          </w:p>
        </w:tc>
        <w:tc>
          <w:tcPr>
            <w:tcW w:w="1468" w:type="dxa"/>
            <w:shd w:val="clear" w:color="auto" w:fill="FDE9D9" w:themeFill="accent6" w:themeFillTint="33"/>
          </w:tcPr>
          <w:p w:rsidR="00AE0B3F" w:rsidRDefault="00AE0B3F" w:rsidP="00AD031B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1101" w:type="dxa"/>
            <w:shd w:val="clear" w:color="auto" w:fill="FDE9D9" w:themeFill="accent6" w:themeFillTint="33"/>
          </w:tcPr>
          <w:p w:rsidR="00AE0B3F" w:rsidRPr="002B2C58" w:rsidRDefault="00AE0B3F" w:rsidP="00AD031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AE0B3F" w:rsidRPr="002B2C58" w:rsidRDefault="00AE0B3F" w:rsidP="00AD031B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F5509" w:rsidTr="00156BCA">
        <w:tc>
          <w:tcPr>
            <w:tcW w:w="3617" w:type="dxa"/>
          </w:tcPr>
          <w:p w:rsidR="000F5509" w:rsidRDefault="000F5509" w:rsidP="000F5509">
            <w:r>
              <w:t>Driver Login, Accept Request Home screen – Qui trình nhận yêu cầu</w:t>
            </w:r>
          </w:p>
        </w:tc>
        <w:tc>
          <w:tcPr>
            <w:tcW w:w="1482" w:type="dxa"/>
          </w:tcPr>
          <w:p w:rsidR="000F5509" w:rsidRDefault="000F5509" w:rsidP="000F5509">
            <w:r>
              <w:t>Hiếu</w:t>
            </w:r>
          </w:p>
        </w:tc>
        <w:tc>
          <w:tcPr>
            <w:tcW w:w="1468" w:type="dxa"/>
          </w:tcPr>
          <w:p w:rsidR="000F5509" w:rsidRDefault="000F5509" w:rsidP="000F5509">
            <w:r w:rsidRPr="0007342D">
              <w:t>07/02/2015</w:t>
            </w:r>
          </w:p>
        </w:tc>
        <w:tc>
          <w:tcPr>
            <w:tcW w:w="1101" w:type="dxa"/>
          </w:tcPr>
          <w:p w:rsidR="000F5509" w:rsidRDefault="000F5509" w:rsidP="000F5509"/>
        </w:tc>
        <w:tc>
          <w:tcPr>
            <w:tcW w:w="2070" w:type="dxa"/>
          </w:tcPr>
          <w:p w:rsidR="000F5509" w:rsidRDefault="000F5509" w:rsidP="000F5509"/>
        </w:tc>
      </w:tr>
      <w:tr w:rsidR="000F5509" w:rsidTr="00156BCA">
        <w:tc>
          <w:tcPr>
            <w:tcW w:w="3617" w:type="dxa"/>
          </w:tcPr>
          <w:p w:rsidR="000F5509" w:rsidRDefault="000F5509" w:rsidP="000F5509">
            <w:r>
              <w:t>Rider Login</w:t>
            </w:r>
          </w:p>
        </w:tc>
        <w:tc>
          <w:tcPr>
            <w:tcW w:w="1482" w:type="dxa"/>
          </w:tcPr>
          <w:p w:rsidR="000F5509" w:rsidRDefault="000F5509" w:rsidP="000F5509">
            <w:r>
              <w:t>Tuấn</w:t>
            </w:r>
          </w:p>
        </w:tc>
        <w:tc>
          <w:tcPr>
            <w:tcW w:w="1468" w:type="dxa"/>
          </w:tcPr>
          <w:p w:rsidR="000F5509" w:rsidRDefault="000F5509" w:rsidP="000F5509">
            <w:r w:rsidRPr="0007342D">
              <w:t>07/02/2015</w:t>
            </w:r>
          </w:p>
        </w:tc>
        <w:tc>
          <w:tcPr>
            <w:tcW w:w="1101" w:type="dxa"/>
          </w:tcPr>
          <w:p w:rsidR="000F5509" w:rsidRDefault="000F5509" w:rsidP="000F5509"/>
        </w:tc>
        <w:tc>
          <w:tcPr>
            <w:tcW w:w="2070" w:type="dxa"/>
          </w:tcPr>
          <w:p w:rsidR="000F5509" w:rsidRDefault="000F5509" w:rsidP="000F5509"/>
        </w:tc>
      </w:tr>
      <w:tr w:rsidR="000F5509" w:rsidTr="00156BCA">
        <w:tc>
          <w:tcPr>
            <w:tcW w:w="3617" w:type="dxa"/>
          </w:tcPr>
          <w:p w:rsidR="000F5509" w:rsidRDefault="00897794" w:rsidP="000F5509">
            <w:r>
              <w:t>Agent Login</w:t>
            </w:r>
          </w:p>
        </w:tc>
        <w:tc>
          <w:tcPr>
            <w:tcW w:w="1482" w:type="dxa"/>
          </w:tcPr>
          <w:p w:rsidR="000F5509" w:rsidRDefault="00897794" w:rsidP="000F5509">
            <w:r>
              <w:t>Hà</w:t>
            </w:r>
          </w:p>
        </w:tc>
        <w:tc>
          <w:tcPr>
            <w:tcW w:w="1468" w:type="dxa"/>
          </w:tcPr>
          <w:p w:rsidR="000F5509" w:rsidRDefault="000F5509" w:rsidP="000F5509">
            <w:r w:rsidRPr="0007342D">
              <w:t>07/02/2015</w:t>
            </w:r>
          </w:p>
        </w:tc>
        <w:tc>
          <w:tcPr>
            <w:tcW w:w="1101" w:type="dxa"/>
          </w:tcPr>
          <w:p w:rsidR="000F5509" w:rsidRDefault="000F5509" w:rsidP="000F5509"/>
        </w:tc>
        <w:tc>
          <w:tcPr>
            <w:tcW w:w="2070" w:type="dxa"/>
          </w:tcPr>
          <w:p w:rsidR="000F5509" w:rsidRDefault="000F5509" w:rsidP="000F5509"/>
        </w:tc>
      </w:tr>
      <w:tr w:rsidR="000F5509" w:rsidTr="00156BCA">
        <w:tc>
          <w:tcPr>
            <w:tcW w:w="3617" w:type="dxa"/>
          </w:tcPr>
          <w:p w:rsidR="000F5509" w:rsidRDefault="000F5509" w:rsidP="000F5509">
            <w:r>
              <w:t>Display trip history (My trip screen)</w:t>
            </w:r>
          </w:p>
        </w:tc>
        <w:tc>
          <w:tcPr>
            <w:tcW w:w="1482" w:type="dxa"/>
          </w:tcPr>
          <w:p w:rsidR="000F5509" w:rsidRDefault="000F5509" w:rsidP="000F5509">
            <w:r>
              <w:t>Quân</w:t>
            </w:r>
          </w:p>
        </w:tc>
        <w:tc>
          <w:tcPr>
            <w:tcW w:w="1468" w:type="dxa"/>
          </w:tcPr>
          <w:p w:rsidR="000F5509" w:rsidRDefault="000F5509" w:rsidP="000F5509">
            <w:r w:rsidRPr="0007342D">
              <w:t>07/02/2015</w:t>
            </w:r>
          </w:p>
        </w:tc>
        <w:tc>
          <w:tcPr>
            <w:tcW w:w="1101" w:type="dxa"/>
          </w:tcPr>
          <w:p w:rsidR="000F5509" w:rsidRDefault="000F5509" w:rsidP="000F5509"/>
        </w:tc>
        <w:tc>
          <w:tcPr>
            <w:tcW w:w="2070" w:type="dxa"/>
          </w:tcPr>
          <w:p w:rsidR="000F5509" w:rsidRDefault="000F5509" w:rsidP="000F5509"/>
        </w:tc>
      </w:tr>
      <w:tr w:rsidR="000F5509" w:rsidTr="00156BCA">
        <w:tc>
          <w:tcPr>
            <w:tcW w:w="3617" w:type="dxa"/>
          </w:tcPr>
          <w:p w:rsidR="000F5509" w:rsidRDefault="000F5509" w:rsidP="000F5509">
            <w:r>
              <w:t>View profile, update profile</w:t>
            </w:r>
          </w:p>
        </w:tc>
        <w:tc>
          <w:tcPr>
            <w:tcW w:w="1482" w:type="dxa"/>
          </w:tcPr>
          <w:p w:rsidR="000F5509" w:rsidRDefault="000F5509" w:rsidP="000F5509">
            <w:r>
              <w:t>Dương</w:t>
            </w:r>
          </w:p>
        </w:tc>
        <w:tc>
          <w:tcPr>
            <w:tcW w:w="1468" w:type="dxa"/>
          </w:tcPr>
          <w:p w:rsidR="000F5509" w:rsidRDefault="000F5509" w:rsidP="000F5509">
            <w:r w:rsidRPr="0007342D">
              <w:t>07/02/2015</w:t>
            </w:r>
          </w:p>
        </w:tc>
        <w:tc>
          <w:tcPr>
            <w:tcW w:w="1101" w:type="dxa"/>
          </w:tcPr>
          <w:p w:rsidR="000F5509" w:rsidRDefault="000F5509" w:rsidP="000F5509"/>
        </w:tc>
        <w:tc>
          <w:tcPr>
            <w:tcW w:w="2070" w:type="dxa"/>
          </w:tcPr>
          <w:p w:rsidR="000F5509" w:rsidRDefault="000F5509" w:rsidP="000F5509"/>
        </w:tc>
      </w:tr>
      <w:tr w:rsidR="00AE0B3F" w:rsidTr="00156BCA">
        <w:tc>
          <w:tcPr>
            <w:tcW w:w="3617" w:type="dxa"/>
          </w:tcPr>
          <w:p w:rsidR="00AE0B3F" w:rsidRDefault="00897794" w:rsidP="00AD031B">
            <w:r>
              <w:t>Agent - Search account</w:t>
            </w:r>
          </w:p>
        </w:tc>
        <w:tc>
          <w:tcPr>
            <w:tcW w:w="1482" w:type="dxa"/>
          </w:tcPr>
          <w:p w:rsidR="00AE0B3F" w:rsidRDefault="00897794" w:rsidP="00AD031B">
            <w:r>
              <w:t>Hà</w:t>
            </w:r>
          </w:p>
        </w:tc>
        <w:tc>
          <w:tcPr>
            <w:tcW w:w="1468" w:type="dxa"/>
          </w:tcPr>
          <w:p w:rsidR="00AE0B3F" w:rsidRDefault="00897794" w:rsidP="00AD031B">
            <w:r>
              <w:t>07/02/2015</w:t>
            </w:r>
            <w:bookmarkStart w:id="0" w:name="_GoBack"/>
            <w:bookmarkEnd w:id="0"/>
          </w:p>
        </w:tc>
        <w:tc>
          <w:tcPr>
            <w:tcW w:w="1101" w:type="dxa"/>
          </w:tcPr>
          <w:p w:rsidR="00AE0B3F" w:rsidRDefault="00AE0B3F" w:rsidP="00AD031B"/>
        </w:tc>
        <w:tc>
          <w:tcPr>
            <w:tcW w:w="2070" w:type="dxa"/>
          </w:tcPr>
          <w:p w:rsidR="00AE0B3F" w:rsidRDefault="00AE0B3F" w:rsidP="00AD031B"/>
        </w:tc>
      </w:tr>
      <w:tr w:rsidR="00AE0B3F" w:rsidTr="00156BCA">
        <w:tc>
          <w:tcPr>
            <w:tcW w:w="3617" w:type="dxa"/>
          </w:tcPr>
          <w:p w:rsidR="00AE0B3F" w:rsidRDefault="00AE0B3F" w:rsidP="00AD031B"/>
        </w:tc>
        <w:tc>
          <w:tcPr>
            <w:tcW w:w="1482" w:type="dxa"/>
          </w:tcPr>
          <w:p w:rsidR="00AE0B3F" w:rsidRDefault="00AE0B3F" w:rsidP="00AD031B"/>
        </w:tc>
        <w:tc>
          <w:tcPr>
            <w:tcW w:w="1468" w:type="dxa"/>
          </w:tcPr>
          <w:p w:rsidR="00AE0B3F" w:rsidRDefault="00AE0B3F" w:rsidP="00AD031B"/>
        </w:tc>
        <w:tc>
          <w:tcPr>
            <w:tcW w:w="1101" w:type="dxa"/>
          </w:tcPr>
          <w:p w:rsidR="00AE0B3F" w:rsidRDefault="00AE0B3F" w:rsidP="00AD031B"/>
        </w:tc>
        <w:tc>
          <w:tcPr>
            <w:tcW w:w="2070" w:type="dxa"/>
          </w:tcPr>
          <w:p w:rsidR="00AE0B3F" w:rsidRDefault="00AE0B3F" w:rsidP="00AD031B"/>
        </w:tc>
      </w:tr>
      <w:tr w:rsidR="00AE0B3F" w:rsidTr="00156BCA">
        <w:tc>
          <w:tcPr>
            <w:tcW w:w="3617" w:type="dxa"/>
          </w:tcPr>
          <w:p w:rsidR="00AE0B3F" w:rsidRDefault="00AE0B3F" w:rsidP="00AD031B"/>
        </w:tc>
        <w:tc>
          <w:tcPr>
            <w:tcW w:w="1482" w:type="dxa"/>
          </w:tcPr>
          <w:p w:rsidR="00AE0B3F" w:rsidRDefault="00AE0B3F" w:rsidP="00AD031B"/>
        </w:tc>
        <w:tc>
          <w:tcPr>
            <w:tcW w:w="1468" w:type="dxa"/>
          </w:tcPr>
          <w:p w:rsidR="00AE0B3F" w:rsidRDefault="00AE0B3F" w:rsidP="00AD031B"/>
        </w:tc>
        <w:tc>
          <w:tcPr>
            <w:tcW w:w="1101" w:type="dxa"/>
          </w:tcPr>
          <w:p w:rsidR="00AE0B3F" w:rsidRDefault="00AE0B3F" w:rsidP="00AD031B"/>
        </w:tc>
        <w:tc>
          <w:tcPr>
            <w:tcW w:w="2070" w:type="dxa"/>
          </w:tcPr>
          <w:p w:rsidR="00AE0B3F" w:rsidRDefault="00AE0B3F" w:rsidP="00AD031B"/>
        </w:tc>
      </w:tr>
    </w:tbl>
    <w:p w:rsidR="00855968" w:rsidRDefault="00855968" w:rsidP="00FA490C"/>
    <w:p w:rsidR="00BE28E0" w:rsidRPr="00FA490C" w:rsidRDefault="00BE28E0" w:rsidP="00FA490C"/>
    <w:p w:rsidR="00F5683F" w:rsidRDefault="00F5683F" w:rsidP="00F5683F">
      <w:pPr>
        <w:pStyle w:val="Heading1"/>
        <w:spacing w:line="312" w:lineRule="auto"/>
        <w:rPr>
          <w:rFonts w:ascii="Tahoma" w:hAnsi="Tahoma" w:cs="Tahoma"/>
        </w:rPr>
      </w:pPr>
      <w:r w:rsidRPr="003050E5">
        <w:rPr>
          <w:rFonts w:ascii="Tahoma" w:hAnsi="Tahoma" w:cs="Tahoma"/>
        </w:rPr>
        <w:t>Conclusion</w:t>
      </w:r>
    </w:p>
    <w:p w:rsidR="00D505BC" w:rsidRPr="00D505BC" w:rsidRDefault="00D505BC" w:rsidP="00D505BC"/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F5683F" w:rsidRPr="003050E5" w:rsidTr="00396CBC">
        <w:tc>
          <w:tcPr>
            <w:tcW w:w="2700" w:type="dxa"/>
            <w:shd w:val="clear" w:color="auto" w:fill="FFE8E1"/>
          </w:tcPr>
          <w:p w:rsidR="00F5683F" w:rsidRPr="003050E5" w:rsidRDefault="00F5683F" w:rsidP="00F3117C">
            <w:pPr>
              <w:widowControl w:val="0"/>
              <w:spacing w:before="80" w:after="80" w:line="312" w:lineRule="auto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:rsidR="00F5683F" w:rsidRPr="003050E5" w:rsidRDefault="00F5683F" w:rsidP="00F3117C">
            <w:pPr>
              <w:widowControl w:val="0"/>
              <w:spacing w:before="80" w:after="80" w:line="312" w:lineRule="auto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Decisions</w:t>
            </w:r>
          </w:p>
        </w:tc>
      </w:tr>
      <w:tr w:rsidR="00A95D61" w:rsidRPr="00AC40EF" w:rsidTr="004E154D">
        <w:tc>
          <w:tcPr>
            <w:tcW w:w="2700" w:type="dxa"/>
          </w:tcPr>
          <w:p w:rsidR="00A95D61" w:rsidRPr="00AC40EF" w:rsidRDefault="00AC40EF" w:rsidP="00855968">
            <w:pPr>
              <w:spacing w:afterLines="50" w:after="120" w:line="312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AC40EF">
              <w:rPr>
                <w:rFonts w:ascii="Tahoma" w:eastAsia="Times New Roman" w:hAnsi="Tahoma" w:cs="Tahoma"/>
                <w:b/>
                <w:sz w:val="20"/>
                <w:szCs w:val="20"/>
              </w:rPr>
              <w:lastRenderedPageBreak/>
              <w:t>All above items</w:t>
            </w:r>
          </w:p>
        </w:tc>
        <w:tc>
          <w:tcPr>
            <w:tcW w:w="6660" w:type="dxa"/>
          </w:tcPr>
          <w:p w:rsidR="00A95D61" w:rsidRPr="00AC40EF" w:rsidRDefault="00AC40EF" w:rsidP="00AC40EF">
            <w:pPr>
              <w:pStyle w:val="bang"/>
            </w:pPr>
            <w:r>
              <w:t>All members follow the plan</w:t>
            </w:r>
          </w:p>
        </w:tc>
      </w:tr>
      <w:tr w:rsidR="00C47281" w:rsidRPr="003050E5" w:rsidTr="004E154D">
        <w:tc>
          <w:tcPr>
            <w:tcW w:w="2700" w:type="dxa"/>
          </w:tcPr>
          <w:p w:rsidR="00C47281" w:rsidRDefault="00C47281" w:rsidP="00855968">
            <w:pPr>
              <w:spacing w:afterLines="50" w:after="120" w:line="312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6660" w:type="dxa"/>
          </w:tcPr>
          <w:p w:rsidR="00C47281" w:rsidRDefault="00C47281" w:rsidP="00AC40EF">
            <w:pPr>
              <w:pStyle w:val="bang"/>
            </w:pPr>
          </w:p>
        </w:tc>
      </w:tr>
    </w:tbl>
    <w:p w:rsidR="00F5683F" w:rsidRDefault="00F5683F" w:rsidP="00855968">
      <w:pPr>
        <w:spacing w:afterLines="50" w:after="120" w:line="312" w:lineRule="auto"/>
        <w:ind w:left="660"/>
        <w:rPr>
          <w:rFonts w:ascii="Tahoma" w:hAnsi="Tahoma" w:cs="Tahoma"/>
          <w:sz w:val="20"/>
          <w:szCs w:val="20"/>
        </w:rPr>
      </w:pPr>
    </w:p>
    <w:p w:rsidR="00CC1BC3" w:rsidRPr="001812EA" w:rsidRDefault="00CC1BC3" w:rsidP="006C661B">
      <w:pPr>
        <w:spacing w:afterLines="50" w:after="120" w:line="312" w:lineRule="auto"/>
        <w:ind w:left="660"/>
        <w:rPr>
          <w:rFonts w:ascii="Tahoma" w:hAnsi="Tahoma" w:cs="Tahoma"/>
          <w:sz w:val="20"/>
          <w:szCs w:val="20"/>
        </w:rPr>
      </w:pPr>
    </w:p>
    <w:sectPr w:rsidR="00CC1BC3" w:rsidRPr="001812EA" w:rsidSect="006C661B">
      <w:footerReference w:type="default" r:id="rId8"/>
      <w:pgSz w:w="12240" w:h="15840"/>
      <w:pgMar w:top="1440" w:right="900" w:bottom="16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E1F" w:rsidRDefault="00012E1F">
      <w:r>
        <w:separator/>
      </w:r>
    </w:p>
  </w:endnote>
  <w:endnote w:type="continuationSeparator" w:id="0">
    <w:p w:rsidR="00012E1F" w:rsidRDefault="0001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D9B" w:rsidRDefault="00CE7D9B">
    <w:pPr>
      <w:pStyle w:val="Footer"/>
      <w:pBdr>
        <w:bottom w:val="single" w:sz="6" w:space="1" w:color="auto"/>
      </w:pBdr>
    </w:pPr>
  </w:p>
  <w:p w:rsidR="00CE7D9B" w:rsidRDefault="00CE7D9B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22e-BM/PM/HDCV/FPT v1/2</w:t>
    </w: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</w:r>
    <w:r w:rsidR="006C661B"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 w:rsidR="006C661B">
      <w:rPr>
        <w:rFonts w:ascii="Tahoma" w:hAnsi="Tahoma" w:cs="Tahoma"/>
        <w:sz w:val="20"/>
      </w:rPr>
      <w:fldChar w:fldCharType="separate"/>
    </w:r>
    <w:r w:rsidR="00897794">
      <w:rPr>
        <w:rFonts w:ascii="Tahoma" w:hAnsi="Tahoma" w:cs="Tahoma"/>
        <w:noProof/>
        <w:sz w:val="20"/>
      </w:rPr>
      <w:t>4</w:t>
    </w:r>
    <w:r w:rsidR="006C661B"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 w:rsidR="006C661B"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 w:rsidR="006C661B">
      <w:rPr>
        <w:rFonts w:ascii="Tahoma" w:hAnsi="Tahoma" w:cs="Tahoma"/>
        <w:sz w:val="20"/>
      </w:rPr>
      <w:fldChar w:fldCharType="separate"/>
    </w:r>
    <w:r w:rsidR="00897794">
      <w:rPr>
        <w:rFonts w:ascii="Tahoma" w:hAnsi="Tahoma" w:cs="Tahoma"/>
        <w:noProof/>
        <w:sz w:val="20"/>
      </w:rPr>
      <w:t>4</w:t>
    </w:r>
    <w:r w:rsidR="006C661B">
      <w:rPr>
        <w:rFonts w:ascii="Tahoma" w:hAnsi="Tahoma" w:cs="Tahoma"/>
        <w:sz w:val="20"/>
      </w:rPr>
      <w:fldChar w:fldCharType="end"/>
    </w:r>
  </w:p>
  <w:p w:rsidR="00CE7D9B" w:rsidRDefault="00CE7D9B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E1F" w:rsidRDefault="00012E1F">
      <w:r>
        <w:separator/>
      </w:r>
    </w:p>
  </w:footnote>
  <w:footnote w:type="continuationSeparator" w:id="0">
    <w:p w:rsidR="00012E1F" w:rsidRDefault="00012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3248"/>
    <w:multiLevelType w:val="hybridMultilevel"/>
    <w:tmpl w:val="34CC0848"/>
    <w:lvl w:ilvl="0" w:tplc="C6DEE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8019AE"/>
    <w:multiLevelType w:val="hybridMultilevel"/>
    <w:tmpl w:val="C9B6D3A4"/>
    <w:lvl w:ilvl="0" w:tplc="5C7673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4CC85AA5"/>
    <w:multiLevelType w:val="hybridMultilevel"/>
    <w:tmpl w:val="47863074"/>
    <w:lvl w:ilvl="0" w:tplc="0D5266DA">
      <w:start w:val="2"/>
      <w:numFmt w:val="bullet"/>
      <w:lvlText w:val=""/>
      <w:lvlJc w:val="left"/>
      <w:pPr>
        <w:ind w:left="1440" w:hanging="360"/>
      </w:pPr>
      <w:rPr>
        <w:rFonts w:ascii="Wingdings" w:eastAsia="MS Mincho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3E402F"/>
    <w:multiLevelType w:val="hybridMultilevel"/>
    <w:tmpl w:val="E3ACEA96"/>
    <w:lvl w:ilvl="0" w:tplc="6E867E9E">
      <w:start w:val="1"/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34232AC"/>
    <w:multiLevelType w:val="hybridMultilevel"/>
    <w:tmpl w:val="DCC8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5A0ABB"/>
    <w:multiLevelType w:val="hybridMultilevel"/>
    <w:tmpl w:val="DAB01BD0"/>
    <w:lvl w:ilvl="0" w:tplc="A3DEEC10">
      <w:start w:val="2"/>
      <w:numFmt w:val="bullet"/>
      <w:lvlText w:val=""/>
      <w:lvlJc w:val="left"/>
      <w:pPr>
        <w:ind w:left="1440" w:hanging="360"/>
      </w:pPr>
      <w:rPr>
        <w:rFonts w:ascii="Wingdings" w:eastAsia="MS Mincho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A11360D"/>
    <w:multiLevelType w:val="hybridMultilevel"/>
    <w:tmpl w:val="E9200380"/>
    <w:lvl w:ilvl="0" w:tplc="359275F6">
      <w:start w:val="2"/>
      <w:numFmt w:val="bullet"/>
      <w:lvlText w:val=""/>
      <w:lvlJc w:val="left"/>
      <w:pPr>
        <w:ind w:left="1440" w:hanging="360"/>
      </w:pPr>
      <w:rPr>
        <w:rFonts w:ascii="Wingdings" w:eastAsia="MS Mincho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13"/>
  </w:num>
  <w:num w:numId="6">
    <w:abstractNumId w:val="12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  <w:num w:numId="11">
    <w:abstractNumId w:val="10"/>
  </w:num>
  <w:num w:numId="12">
    <w:abstractNumId w:val="0"/>
  </w:num>
  <w:num w:numId="13">
    <w:abstractNumId w:val="15"/>
  </w:num>
  <w:num w:numId="14">
    <w:abstractNumId w:val="9"/>
  </w:num>
  <w:num w:numId="15">
    <w:abstractNumId w:val="14"/>
  </w:num>
  <w:num w:numId="1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19F3"/>
    <w:rsid w:val="00000130"/>
    <w:rsid w:val="0000516D"/>
    <w:rsid w:val="000053E3"/>
    <w:rsid w:val="00012E1F"/>
    <w:rsid w:val="00016348"/>
    <w:rsid w:val="000177E1"/>
    <w:rsid w:val="00025667"/>
    <w:rsid w:val="00032BF8"/>
    <w:rsid w:val="00035D6A"/>
    <w:rsid w:val="0003727D"/>
    <w:rsid w:val="00040E70"/>
    <w:rsid w:val="000415D5"/>
    <w:rsid w:val="000417EF"/>
    <w:rsid w:val="00041FAE"/>
    <w:rsid w:val="0004320B"/>
    <w:rsid w:val="000521C3"/>
    <w:rsid w:val="0005487B"/>
    <w:rsid w:val="0005586B"/>
    <w:rsid w:val="0006154F"/>
    <w:rsid w:val="000636A2"/>
    <w:rsid w:val="00063C98"/>
    <w:rsid w:val="00066A21"/>
    <w:rsid w:val="000676DA"/>
    <w:rsid w:val="00071336"/>
    <w:rsid w:val="00071EAE"/>
    <w:rsid w:val="00072968"/>
    <w:rsid w:val="00080425"/>
    <w:rsid w:val="00080C62"/>
    <w:rsid w:val="0008328E"/>
    <w:rsid w:val="000836AE"/>
    <w:rsid w:val="000837BE"/>
    <w:rsid w:val="00086236"/>
    <w:rsid w:val="00086B7F"/>
    <w:rsid w:val="00087826"/>
    <w:rsid w:val="00092F72"/>
    <w:rsid w:val="000960CC"/>
    <w:rsid w:val="00097B5C"/>
    <w:rsid w:val="000A2087"/>
    <w:rsid w:val="000A2665"/>
    <w:rsid w:val="000A497B"/>
    <w:rsid w:val="000A4BD4"/>
    <w:rsid w:val="000A7B95"/>
    <w:rsid w:val="000A7E6D"/>
    <w:rsid w:val="000B0358"/>
    <w:rsid w:val="000B043A"/>
    <w:rsid w:val="000B1A3D"/>
    <w:rsid w:val="000B3D98"/>
    <w:rsid w:val="000B536B"/>
    <w:rsid w:val="000C02FE"/>
    <w:rsid w:val="000C2F29"/>
    <w:rsid w:val="000C3D07"/>
    <w:rsid w:val="000C54E6"/>
    <w:rsid w:val="000C5F95"/>
    <w:rsid w:val="000C62C5"/>
    <w:rsid w:val="000D2417"/>
    <w:rsid w:val="000D2E2D"/>
    <w:rsid w:val="000D598D"/>
    <w:rsid w:val="000D62C9"/>
    <w:rsid w:val="000E0786"/>
    <w:rsid w:val="000E681B"/>
    <w:rsid w:val="000F0170"/>
    <w:rsid w:val="000F3039"/>
    <w:rsid w:val="000F387E"/>
    <w:rsid w:val="000F478A"/>
    <w:rsid w:val="000F5509"/>
    <w:rsid w:val="000F6DB4"/>
    <w:rsid w:val="000F729B"/>
    <w:rsid w:val="001010E8"/>
    <w:rsid w:val="0010238D"/>
    <w:rsid w:val="00110E2C"/>
    <w:rsid w:val="00125910"/>
    <w:rsid w:val="001300B4"/>
    <w:rsid w:val="00133085"/>
    <w:rsid w:val="00134D26"/>
    <w:rsid w:val="00146CDA"/>
    <w:rsid w:val="00147ACD"/>
    <w:rsid w:val="00155FD8"/>
    <w:rsid w:val="00156BCA"/>
    <w:rsid w:val="0016269E"/>
    <w:rsid w:val="00170F27"/>
    <w:rsid w:val="001721D4"/>
    <w:rsid w:val="00176C57"/>
    <w:rsid w:val="00180EA5"/>
    <w:rsid w:val="001812EA"/>
    <w:rsid w:val="00184627"/>
    <w:rsid w:val="001863B3"/>
    <w:rsid w:val="00191110"/>
    <w:rsid w:val="001925CD"/>
    <w:rsid w:val="001948AC"/>
    <w:rsid w:val="00194E30"/>
    <w:rsid w:val="001A2346"/>
    <w:rsid w:val="001A5CCF"/>
    <w:rsid w:val="001B4258"/>
    <w:rsid w:val="001C78FA"/>
    <w:rsid w:val="001D2467"/>
    <w:rsid w:val="001E0D9B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C2"/>
    <w:rsid w:val="00224536"/>
    <w:rsid w:val="002276FE"/>
    <w:rsid w:val="002319F3"/>
    <w:rsid w:val="00234A51"/>
    <w:rsid w:val="00234EEE"/>
    <w:rsid w:val="00241B59"/>
    <w:rsid w:val="00244B84"/>
    <w:rsid w:val="00247769"/>
    <w:rsid w:val="00251746"/>
    <w:rsid w:val="00254B12"/>
    <w:rsid w:val="00254B61"/>
    <w:rsid w:val="00260969"/>
    <w:rsid w:val="002638B1"/>
    <w:rsid w:val="0026766F"/>
    <w:rsid w:val="00267760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B295F"/>
    <w:rsid w:val="002B2C58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3198"/>
    <w:rsid w:val="002E46BA"/>
    <w:rsid w:val="002F019D"/>
    <w:rsid w:val="002F1046"/>
    <w:rsid w:val="002F3F7F"/>
    <w:rsid w:val="002F769A"/>
    <w:rsid w:val="003013DE"/>
    <w:rsid w:val="003050E5"/>
    <w:rsid w:val="00306A19"/>
    <w:rsid w:val="00313FA4"/>
    <w:rsid w:val="00325E31"/>
    <w:rsid w:val="003262DE"/>
    <w:rsid w:val="0033281E"/>
    <w:rsid w:val="00332CFF"/>
    <w:rsid w:val="00335568"/>
    <w:rsid w:val="00340DB6"/>
    <w:rsid w:val="003414A5"/>
    <w:rsid w:val="00341A98"/>
    <w:rsid w:val="0034471D"/>
    <w:rsid w:val="00344B89"/>
    <w:rsid w:val="00345275"/>
    <w:rsid w:val="0035242A"/>
    <w:rsid w:val="00353847"/>
    <w:rsid w:val="00356A55"/>
    <w:rsid w:val="00360C37"/>
    <w:rsid w:val="003639B5"/>
    <w:rsid w:val="0036455E"/>
    <w:rsid w:val="00365A65"/>
    <w:rsid w:val="00371DC6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0545"/>
    <w:rsid w:val="0039567B"/>
    <w:rsid w:val="00396CBC"/>
    <w:rsid w:val="00397E7B"/>
    <w:rsid w:val="003A1EEF"/>
    <w:rsid w:val="003A2268"/>
    <w:rsid w:val="003A3EA0"/>
    <w:rsid w:val="003A5A69"/>
    <w:rsid w:val="003B653D"/>
    <w:rsid w:val="003B6C75"/>
    <w:rsid w:val="003C126D"/>
    <w:rsid w:val="003C1BD3"/>
    <w:rsid w:val="003C580E"/>
    <w:rsid w:val="003C5F26"/>
    <w:rsid w:val="003C6F62"/>
    <w:rsid w:val="003D3706"/>
    <w:rsid w:val="003D53B1"/>
    <w:rsid w:val="003D59E2"/>
    <w:rsid w:val="003D6646"/>
    <w:rsid w:val="003E03FB"/>
    <w:rsid w:val="003E1A33"/>
    <w:rsid w:val="003E298A"/>
    <w:rsid w:val="003E47CA"/>
    <w:rsid w:val="003F6C13"/>
    <w:rsid w:val="003F71C0"/>
    <w:rsid w:val="003F75F9"/>
    <w:rsid w:val="00400844"/>
    <w:rsid w:val="00401622"/>
    <w:rsid w:val="0040439A"/>
    <w:rsid w:val="00410F16"/>
    <w:rsid w:val="00411B84"/>
    <w:rsid w:val="00412B02"/>
    <w:rsid w:val="00414722"/>
    <w:rsid w:val="0041500E"/>
    <w:rsid w:val="0041769A"/>
    <w:rsid w:val="004219D1"/>
    <w:rsid w:val="00422C04"/>
    <w:rsid w:val="004237F4"/>
    <w:rsid w:val="004249D8"/>
    <w:rsid w:val="00426AD6"/>
    <w:rsid w:val="00433971"/>
    <w:rsid w:val="004339AB"/>
    <w:rsid w:val="00442BC1"/>
    <w:rsid w:val="0044386D"/>
    <w:rsid w:val="00445060"/>
    <w:rsid w:val="00447914"/>
    <w:rsid w:val="004505CE"/>
    <w:rsid w:val="00457D4F"/>
    <w:rsid w:val="00461454"/>
    <w:rsid w:val="00465921"/>
    <w:rsid w:val="00466BD2"/>
    <w:rsid w:val="00470C8C"/>
    <w:rsid w:val="00471B99"/>
    <w:rsid w:val="0047542B"/>
    <w:rsid w:val="004757FC"/>
    <w:rsid w:val="00477510"/>
    <w:rsid w:val="00482A6E"/>
    <w:rsid w:val="00492E26"/>
    <w:rsid w:val="00494AD7"/>
    <w:rsid w:val="00495402"/>
    <w:rsid w:val="004A0585"/>
    <w:rsid w:val="004A1DB2"/>
    <w:rsid w:val="004A2566"/>
    <w:rsid w:val="004A5B95"/>
    <w:rsid w:val="004A74EF"/>
    <w:rsid w:val="004B7308"/>
    <w:rsid w:val="004B7A03"/>
    <w:rsid w:val="004C6980"/>
    <w:rsid w:val="004C6EF5"/>
    <w:rsid w:val="004C7E07"/>
    <w:rsid w:val="004D21A7"/>
    <w:rsid w:val="004D7F28"/>
    <w:rsid w:val="004E154D"/>
    <w:rsid w:val="004E5347"/>
    <w:rsid w:val="004F3CD7"/>
    <w:rsid w:val="004F6328"/>
    <w:rsid w:val="00500A8B"/>
    <w:rsid w:val="00502380"/>
    <w:rsid w:val="00502E74"/>
    <w:rsid w:val="00505DD8"/>
    <w:rsid w:val="005069A1"/>
    <w:rsid w:val="0050792D"/>
    <w:rsid w:val="00511C04"/>
    <w:rsid w:val="005142BA"/>
    <w:rsid w:val="0051465F"/>
    <w:rsid w:val="00515684"/>
    <w:rsid w:val="00522D8D"/>
    <w:rsid w:val="00524F65"/>
    <w:rsid w:val="005273DE"/>
    <w:rsid w:val="0053286A"/>
    <w:rsid w:val="00532C19"/>
    <w:rsid w:val="00532C51"/>
    <w:rsid w:val="005347BA"/>
    <w:rsid w:val="00542270"/>
    <w:rsid w:val="00544A3B"/>
    <w:rsid w:val="005454A9"/>
    <w:rsid w:val="00547B38"/>
    <w:rsid w:val="00551738"/>
    <w:rsid w:val="00552BD7"/>
    <w:rsid w:val="00553265"/>
    <w:rsid w:val="00556439"/>
    <w:rsid w:val="0056089F"/>
    <w:rsid w:val="0056356C"/>
    <w:rsid w:val="005645C5"/>
    <w:rsid w:val="005667AF"/>
    <w:rsid w:val="00566C47"/>
    <w:rsid w:val="0056707B"/>
    <w:rsid w:val="00572E46"/>
    <w:rsid w:val="00572E6D"/>
    <w:rsid w:val="005731C5"/>
    <w:rsid w:val="00573236"/>
    <w:rsid w:val="0058225D"/>
    <w:rsid w:val="00582AA1"/>
    <w:rsid w:val="0059067E"/>
    <w:rsid w:val="00591A53"/>
    <w:rsid w:val="00592CD9"/>
    <w:rsid w:val="005942DA"/>
    <w:rsid w:val="005A03E5"/>
    <w:rsid w:val="005B1647"/>
    <w:rsid w:val="005B1656"/>
    <w:rsid w:val="005B1F2E"/>
    <w:rsid w:val="005C1BFA"/>
    <w:rsid w:val="005C3381"/>
    <w:rsid w:val="005C6433"/>
    <w:rsid w:val="005D0DBB"/>
    <w:rsid w:val="005D2172"/>
    <w:rsid w:val="005D2819"/>
    <w:rsid w:val="005D42DD"/>
    <w:rsid w:val="005D6158"/>
    <w:rsid w:val="005E3FB4"/>
    <w:rsid w:val="005E4AE6"/>
    <w:rsid w:val="005F021E"/>
    <w:rsid w:val="005F043E"/>
    <w:rsid w:val="005F731C"/>
    <w:rsid w:val="005F7EDF"/>
    <w:rsid w:val="00600662"/>
    <w:rsid w:val="0060068C"/>
    <w:rsid w:val="00603640"/>
    <w:rsid w:val="00606DD2"/>
    <w:rsid w:val="006123F5"/>
    <w:rsid w:val="006139FA"/>
    <w:rsid w:val="006156B5"/>
    <w:rsid w:val="006213CC"/>
    <w:rsid w:val="00622DC5"/>
    <w:rsid w:val="00625CD3"/>
    <w:rsid w:val="00626C72"/>
    <w:rsid w:val="00627F02"/>
    <w:rsid w:val="00627F32"/>
    <w:rsid w:val="00632512"/>
    <w:rsid w:val="0063743F"/>
    <w:rsid w:val="00641624"/>
    <w:rsid w:val="006434D3"/>
    <w:rsid w:val="006460C5"/>
    <w:rsid w:val="00646BDB"/>
    <w:rsid w:val="006471E8"/>
    <w:rsid w:val="00647310"/>
    <w:rsid w:val="00653B54"/>
    <w:rsid w:val="00653EE0"/>
    <w:rsid w:val="0065748F"/>
    <w:rsid w:val="00657AFB"/>
    <w:rsid w:val="006620DE"/>
    <w:rsid w:val="00665A11"/>
    <w:rsid w:val="0066708A"/>
    <w:rsid w:val="0066736D"/>
    <w:rsid w:val="00667E8E"/>
    <w:rsid w:val="00667EBC"/>
    <w:rsid w:val="006740CF"/>
    <w:rsid w:val="00676D91"/>
    <w:rsid w:val="00682447"/>
    <w:rsid w:val="0068516B"/>
    <w:rsid w:val="00690A25"/>
    <w:rsid w:val="00694578"/>
    <w:rsid w:val="00696F28"/>
    <w:rsid w:val="00697120"/>
    <w:rsid w:val="006A4E24"/>
    <w:rsid w:val="006A6FF3"/>
    <w:rsid w:val="006A77F6"/>
    <w:rsid w:val="006B119F"/>
    <w:rsid w:val="006B1A47"/>
    <w:rsid w:val="006B30BA"/>
    <w:rsid w:val="006C3D85"/>
    <w:rsid w:val="006C661B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86E"/>
    <w:rsid w:val="00700E07"/>
    <w:rsid w:val="00700FBD"/>
    <w:rsid w:val="0070201D"/>
    <w:rsid w:val="007022C5"/>
    <w:rsid w:val="007120B2"/>
    <w:rsid w:val="00715CBB"/>
    <w:rsid w:val="00716919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C67"/>
    <w:rsid w:val="00743A88"/>
    <w:rsid w:val="0074541D"/>
    <w:rsid w:val="00745755"/>
    <w:rsid w:val="00753E8B"/>
    <w:rsid w:val="0076103C"/>
    <w:rsid w:val="007610D5"/>
    <w:rsid w:val="00761351"/>
    <w:rsid w:val="0076434A"/>
    <w:rsid w:val="00770A25"/>
    <w:rsid w:val="00770EDE"/>
    <w:rsid w:val="00777F96"/>
    <w:rsid w:val="00777FE2"/>
    <w:rsid w:val="00780B86"/>
    <w:rsid w:val="00783333"/>
    <w:rsid w:val="0079271F"/>
    <w:rsid w:val="00793DBB"/>
    <w:rsid w:val="007946F5"/>
    <w:rsid w:val="00795C34"/>
    <w:rsid w:val="00796E5A"/>
    <w:rsid w:val="007A04B8"/>
    <w:rsid w:val="007A061C"/>
    <w:rsid w:val="007C7079"/>
    <w:rsid w:val="007D4349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22B9"/>
    <w:rsid w:val="00813137"/>
    <w:rsid w:val="0081659C"/>
    <w:rsid w:val="008252E8"/>
    <w:rsid w:val="008309D8"/>
    <w:rsid w:val="00831751"/>
    <w:rsid w:val="00831FFF"/>
    <w:rsid w:val="00832881"/>
    <w:rsid w:val="008354ED"/>
    <w:rsid w:val="00840C72"/>
    <w:rsid w:val="0084328A"/>
    <w:rsid w:val="0084476A"/>
    <w:rsid w:val="00850876"/>
    <w:rsid w:val="00854E1B"/>
    <w:rsid w:val="00855968"/>
    <w:rsid w:val="00856CB9"/>
    <w:rsid w:val="008629D5"/>
    <w:rsid w:val="008650BE"/>
    <w:rsid w:val="00867835"/>
    <w:rsid w:val="0087436D"/>
    <w:rsid w:val="00875B3A"/>
    <w:rsid w:val="00875F27"/>
    <w:rsid w:val="00880A81"/>
    <w:rsid w:val="00880DC3"/>
    <w:rsid w:val="00886A03"/>
    <w:rsid w:val="00897794"/>
    <w:rsid w:val="008A0D06"/>
    <w:rsid w:val="008A1967"/>
    <w:rsid w:val="008A633E"/>
    <w:rsid w:val="008B447A"/>
    <w:rsid w:val="008B55D0"/>
    <w:rsid w:val="008B59FA"/>
    <w:rsid w:val="008B7B61"/>
    <w:rsid w:val="008C378C"/>
    <w:rsid w:val="008C6144"/>
    <w:rsid w:val="008C64D8"/>
    <w:rsid w:val="008D26F2"/>
    <w:rsid w:val="008D6C0B"/>
    <w:rsid w:val="008E4F81"/>
    <w:rsid w:val="008E547B"/>
    <w:rsid w:val="008F0B53"/>
    <w:rsid w:val="008F1078"/>
    <w:rsid w:val="00901B1B"/>
    <w:rsid w:val="00902320"/>
    <w:rsid w:val="00904DD3"/>
    <w:rsid w:val="00905A8A"/>
    <w:rsid w:val="009060A2"/>
    <w:rsid w:val="009105F5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37E4"/>
    <w:rsid w:val="009343CC"/>
    <w:rsid w:val="00940E04"/>
    <w:rsid w:val="009508AA"/>
    <w:rsid w:val="00952675"/>
    <w:rsid w:val="00953CFF"/>
    <w:rsid w:val="00956089"/>
    <w:rsid w:val="0096018B"/>
    <w:rsid w:val="0096212A"/>
    <w:rsid w:val="00962C08"/>
    <w:rsid w:val="00967087"/>
    <w:rsid w:val="00972979"/>
    <w:rsid w:val="00974F05"/>
    <w:rsid w:val="00974FC7"/>
    <w:rsid w:val="009803AF"/>
    <w:rsid w:val="00983959"/>
    <w:rsid w:val="00985082"/>
    <w:rsid w:val="00996506"/>
    <w:rsid w:val="009A39FA"/>
    <w:rsid w:val="009A494A"/>
    <w:rsid w:val="009A725E"/>
    <w:rsid w:val="009B0AAA"/>
    <w:rsid w:val="009B0D96"/>
    <w:rsid w:val="009B177C"/>
    <w:rsid w:val="009B44F4"/>
    <w:rsid w:val="009B6EB0"/>
    <w:rsid w:val="009C165C"/>
    <w:rsid w:val="009C2B7F"/>
    <w:rsid w:val="009D3CCF"/>
    <w:rsid w:val="009D6849"/>
    <w:rsid w:val="009E2700"/>
    <w:rsid w:val="009E4364"/>
    <w:rsid w:val="009E70D1"/>
    <w:rsid w:val="009F2833"/>
    <w:rsid w:val="009F56C5"/>
    <w:rsid w:val="009F576A"/>
    <w:rsid w:val="009F5CB8"/>
    <w:rsid w:val="00A10C9C"/>
    <w:rsid w:val="00A12B35"/>
    <w:rsid w:val="00A13380"/>
    <w:rsid w:val="00A13A33"/>
    <w:rsid w:val="00A21C49"/>
    <w:rsid w:val="00A21E41"/>
    <w:rsid w:val="00A21F3D"/>
    <w:rsid w:val="00A30E71"/>
    <w:rsid w:val="00A347BD"/>
    <w:rsid w:val="00A35E0D"/>
    <w:rsid w:val="00A40F4A"/>
    <w:rsid w:val="00A41214"/>
    <w:rsid w:val="00A43304"/>
    <w:rsid w:val="00A438C4"/>
    <w:rsid w:val="00A625BE"/>
    <w:rsid w:val="00A62F76"/>
    <w:rsid w:val="00A64544"/>
    <w:rsid w:val="00A64BA1"/>
    <w:rsid w:val="00A80ACC"/>
    <w:rsid w:val="00A818B6"/>
    <w:rsid w:val="00A81AE9"/>
    <w:rsid w:val="00A828EA"/>
    <w:rsid w:val="00A82912"/>
    <w:rsid w:val="00A867D9"/>
    <w:rsid w:val="00A86B7B"/>
    <w:rsid w:val="00A9171E"/>
    <w:rsid w:val="00A92BEE"/>
    <w:rsid w:val="00A94F76"/>
    <w:rsid w:val="00A95D61"/>
    <w:rsid w:val="00AA09FE"/>
    <w:rsid w:val="00AA0AFC"/>
    <w:rsid w:val="00AA0B3B"/>
    <w:rsid w:val="00AA670E"/>
    <w:rsid w:val="00AA688A"/>
    <w:rsid w:val="00AB1672"/>
    <w:rsid w:val="00AB1C36"/>
    <w:rsid w:val="00AB5BD2"/>
    <w:rsid w:val="00AB70D6"/>
    <w:rsid w:val="00AB7662"/>
    <w:rsid w:val="00AC213F"/>
    <w:rsid w:val="00AC40EF"/>
    <w:rsid w:val="00AC5C57"/>
    <w:rsid w:val="00AD1DD3"/>
    <w:rsid w:val="00AD390F"/>
    <w:rsid w:val="00AD54D2"/>
    <w:rsid w:val="00AD7B15"/>
    <w:rsid w:val="00AE0B3F"/>
    <w:rsid w:val="00AE6D73"/>
    <w:rsid w:val="00AF19BA"/>
    <w:rsid w:val="00AF4183"/>
    <w:rsid w:val="00AF7FF6"/>
    <w:rsid w:val="00B1310B"/>
    <w:rsid w:val="00B154F3"/>
    <w:rsid w:val="00B20A1A"/>
    <w:rsid w:val="00B26F72"/>
    <w:rsid w:val="00B27E45"/>
    <w:rsid w:val="00B33E5F"/>
    <w:rsid w:val="00B409E7"/>
    <w:rsid w:val="00B412A6"/>
    <w:rsid w:val="00B42FF2"/>
    <w:rsid w:val="00B47CB4"/>
    <w:rsid w:val="00B57199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69E7"/>
    <w:rsid w:val="00BA1308"/>
    <w:rsid w:val="00BA2C43"/>
    <w:rsid w:val="00BA42BA"/>
    <w:rsid w:val="00BA4EC1"/>
    <w:rsid w:val="00BA5AAF"/>
    <w:rsid w:val="00BB0C05"/>
    <w:rsid w:val="00BB113D"/>
    <w:rsid w:val="00BB3311"/>
    <w:rsid w:val="00BB60F8"/>
    <w:rsid w:val="00BC2B45"/>
    <w:rsid w:val="00BC3D54"/>
    <w:rsid w:val="00BC4465"/>
    <w:rsid w:val="00BC657D"/>
    <w:rsid w:val="00BC6748"/>
    <w:rsid w:val="00BD530C"/>
    <w:rsid w:val="00BD798A"/>
    <w:rsid w:val="00BE28E0"/>
    <w:rsid w:val="00BE3804"/>
    <w:rsid w:val="00BE39E2"/>
    <w:rsid w:val="00BF414B"/>
    <w:rsid w:val="00BF6F15"/>
    <w:rsid w:val="00BF74BA"/>
    <w:rsid w:val="00C02871"/>
    <w:rsid w:val="00C0386B"/>
    <w:rsid w:val="00C04091"/>
    <w:rsid w:val="00C15C5C"/>
    <w:rsid w:val="00C21664"/>
    <w:rsid w:val="00C23475"/>
    <w:rsid w:val="00C2398B"/>
    <w:rsid w:val="00C41B0E"/>
    <w:rsid w:val="00C430FB"/>
    <w:rsid w:val="00C44EEB"/>
    <w:rsid w:val="00C4633B"/>
    <w:rsid w:val="00C47281"/>
    <w:rsid w:val="00C4778E"/>
    <w:rsid w:val="00C47BBB"/>
    <w:rsid w:val="00C5011D"/>
    <w:rsid w:val="00C54EB1"/>
    <w:rsid w:val="00C601AA"/>
    <w:rsid w:val="00C65890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E7D9B"/>
    <w:rsid w:val="00CF0574"/>
    <w:rsid w:val="00CF247A"/>
    <w:rsid w:val="00CF31C4"/>
    <w:rsid w:val="00CF370C"/>
    <w:rsid w:val="00D0318B"/>
    <w:rsid w:val="00D05713"/>
    <w:rsid w:val="00D06E0E"/>
    <w:rsid w:val="00D151EA"/>
    <w:rsid w:val="00D20AE1"/>
    <w:rsid w:val="00D217CC"/>
    <w:rsid w:val="00D2184F"/>
    <w:rsid w:val="00D225F6"/>
    <w:rsid w:val="00D2369D"/>
    <w:rsid w:val="00D23CEF"/>
    <w:rsid w:val="00D23D30"/>
    <w:rsid w:val="00D268D7"/>
    <w:rsid w:val="00D31C49"/>
    <w:rsid w:val="00D33599"/>
    <w:rsid w:val="00D346AA"/>
    <w:rsid w:val="00D42556"/>
    <w:rsid w:val="00D440DA"/>
    <w:rsid w:val="00D4471E"/>
    <w:rsid w:val="00D505BC"/>
    <w:rsid w:val="00D52C53"/>
    <w:rsid w:val="00D53E5C"/>
    <w:rsid w:val="00D56CF7"/>
    <w:rsid w:val="00D60866"/>
    <w:rsid w:val="00D615C2"/>
    <w:rsid w:val="00D70514"/>
    <w:rsid w:val="00D75A58"/>
    <w:rsid w:val="00D817AA"/>
    <w:rsid w:val="00D82318"/>
    <w:rsid w:val="00D94A86"/>
    <w:rsid w:val="00DA2510"/>
    <w:rsid w:val="00DA4C0D"/>
    <w:rsid w:val="00DB2D83"/>
    <w:rsid w:val="00DB4871"/>
    <w:rsid w:val="00DB520F"/>
    <w:rsid w:val="00DC2732"/>
    <w:rsid w:val="00DC30B9"/>
    <w:rsid w:val="00DD105B"/>
    <w:rsid w:val="00DD1E98"/>
    <w:rsid w:val="00DD56F7"/>
    <w:rsid w:val="00DE717B"/>
    <w:rsid w:val="00DF359D"/>
    <w:rsid w:val="00DF4068"/>
    <w:rsid w:val="00DF5FD0"/>
    <w:rsid w:val="00E06156"/>
    <w:rsid w:val="00E122A2"/>
    <w:rsid w:val="00E12B52"/>
    <w:rsid w:val="00E20ED0"/>
    <w:rsid w:val="00E212AB"/>
    <w:rsid w:val="00E22C7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5A00"/>
    <w:rsid w:val="00E73AAB"/>
    <w:rsid w:val="00E73D27"/>
    <w:rsid w:val="00E92B24"/>
    <w:rsid w:val="00E93E62"/>
    <w:rsid w:val="00E97155"/>
    <w:rsid w:val="00EA0A4F"/>
    <w:rsid w:val="00EA7586"/>
    <w:rsid w:val="00EC2984"/>
    <w:rsid w:val="00EC3DF0"/>
    <w:rsid w:val="00ED2B15"/>
    <w:rsid w:val="00ED3E09"/>
    <w:rsid w:val="00ED61AB"/>
    <w:rsid w:val="00EE1443"/>
    <w:rsid w:val="00EE271E"/>
    <w:rsid w:val="00EE4582"/>
    <w:rsid w:val="00EF4940"/>
    <w:rsid w:val="00EF5402"/>
    <w:rsid w:val="00EF5481"/>
    <w:rsid w:val="00EF62DC"/>
    <w:rsid w:val="00EF6EFF"/>
    <w:rsid w:val="00F01787"/>
    <w:rsid w:val="00F0204D"/>
    <w:rsid w:val="00F0427B"/>
    <w:rsid w:val="00F0509D"/>
    <w:rsid w:val="00F06520"/>
    <w:rsid w:val="00F10427"/>
    <w:rsid w:val="00F10D94"/>
    <w:rsid w:val="00F11CB3"/>
    <w:rsid w:val="00F1542B"/>
    <w:rsid w:val="00F24196"/>
    <w:rsid w:val="00F26016"/>
    <w:rsid w:val="00F3117C"/>
    <w:rsid w:val="00F314A5"/>
    <w:rsid w:val="00F412AF"/>
    <w:rsid w:val="00F42488"/>
    <w:rsid w:val="00F42AD0"/>
    <w:rsid w:val="00F463B8"/>
    <w:rsid w:val="00F5683F"/>
    <w:rsid w:val="00F60AC0"/>
    <w:rsid w:val="00F64274"/>
    <w:rsid w:val="00F66093"/>
    <w:rsid w:val="00F67B8E"/>
    <w:rsid w:val="00F67EAA"/>
    <w:rsid w:val="00F71449"/>
    <w:rsid w:val="00F72F5F"/>
    <w:rsid w:val="00F7749D"/>
    <w:rsid w:val="00F8032F"/>
    <w:rsid w:val="00F80799"/>
    <w:rsid w:val="00F81750"/>
    <w:rsid w:val="00F83752"/>
    <w:rsid w:val="00F84890"/>
    <w:rsid w:val="00F87010"/>
    <w:rsid w:val="00F87CFF"/>
    <w:rsid w:val="00F9405F"/>
    <w:rsid w:val="00F957D2"/>
    <w:rsid w:val="00F961B2"/>
    <w:rsid w:val="00FA250D"/>
    <w:rsid w:val="00FA490C"/>
    <w:rsid w:val="00FA4A41"/>
    <w:rsid w:val="00FA7E15"/>
    <w:rsid w:val="00FB3801"/>
    <w:rsid w:val="00FB61B0"/>
    <w:rsid w:val="00FC2E1C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4191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0C04DB18-183C-4D75-A526-CFB97AF3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61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6C661B"/>
    <w:pPr>
      <w:keepNext/>
      <w:spacing w:before="240" w:after="60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rsid w:val="006C661B"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6C661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6C661B"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rsid w:val="006C661B"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rsid w:val="006C661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rsid w:val="006C661B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</w:rPr>
  </w:style>
  <w:style w:type="paragraph" w:customStyle="1" w:styleId="HeaderTitle">
    <w:name w:val="Header Title"/>
    <w:basedOn w:val="Heading6"/>
    <w:autoRedefine/>
    <w:rsid w:val="006C661B"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AC40EF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6C661B"/>
  </w:style>
  <w:style w:type="paragraph" w:styleId="Header">
    <w:name w:val="header"/>
    <w:basedOn w:val="Normal"/>
    <w:rsid w:val="006C66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661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6C661B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6C661B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  <w:style w:type="table" w:styleId="TableGrid">
    <w:name w:val="Table Grid"/>
    <w:basedOn w:val="TableNormal"/>
    <w:rsid w:val="002B2C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minutes.dot</Template>
  <TotalTime>124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 template</vt:lpstr>
    </vt:vector>
  </TitlesOfParts>
  <Manager>Le The Hung</Manager>
  <Company>FPT SOFT</Company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 template</dc:title>
  <dc:subject>v1.2</dc:subject>
  <dc:creator>Nguyen Xuan Hoa</dc:creator>
  <cp:keywords>MM; template</cp:keywords>
  <cp:lastModifiedBy>AkiyamaYumi</cp:lastModifiedBy>
  <cp:revision>34</cp:revision>
  <dcterms:created xsi:type="dcterms:W3CDTF">2015-01-27T02:31:00Z</dcterms:created>
  <dcterms:modified xsi:type="dcterms:W3CDTF">2015-02-03T03:34:00Z</dcterms:modified>
  <cp:category>BM</cp:category>
</cp:coreProperties>
</file>